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448" w:rsidRDefault="00ED542E" w:rsidP="00BA5448">
      <w:pPr>
        <w:pStyle w:val="T1"/>
        <w:pBdr>
          <w:top w:val="none" w:sz="0" w:space="0" w:color="auto"/>
          <w:left w:val="none" w:sz="0" w:space="0" w:color="auto"/>
          <w:bottom w:val="none" w:sz="0" w:space="0" w:color="auto"/>
          <w:right w:val="none" w:sz="0" w:space="0" w:color="auto"/>
        </w:pBdr>
        <w:jc w:val="left"/>
      </w:pPr>
      <w:r>
        <w:t xml:space="preserve">SER422 Spring 2018 </w:t>
      </w:r>
      <w:r w:rsidR="00164DE9">
        <w:t>ONLINE Session B</w:t>
      </w:r>
      <w:r w:rsidR="00164DE9">
        <w:tab/>
      </w:r>
      <w:r w:rsidR="00164DE9">
        <w:tab/>
      </w:r>
      <w:r w:rsidR="00164DE9">
        <w:tab/>
      </w:r>
      <w:r w:rsidR="00164DE9">
        <w:tab/>
      </w:r>
      <w:r w:rsidR="00164DE9">
        <w:tab/>
      </w:r>
      <w:r w:rsidR="00164DE9">
        <w:tab/>
      </w:r>
      <w:r w:rsidR="00164DE9">
        <w:tab/>
      </w:r>
      <w:r w:rsidR="00164DE9">
        <w:tab/>
      </w:r>
      <w:r>
        <w:t>Lab1</w:t>
      </w:r>
      <w:r>
        <w:br/>
      </w:r>
      <w:r w:rsidR="00164DE9">
        <w:t>Due 3/1</w:t>
      </w:r>
      <w:r>
        <w:t>9/18</w:t>
      </w:r>
      <w:r w:rsidR="00EE5776">
        <w:t xml:space="preserve"> at 11:59:00</w:t>
      </w:r>
      <w:r w:rsidR="00BA5448">
        <w:t xml:space="preserve">pm via submission to </w:t>
      </w:r>
      <w:r w:rsidR="00EE5776">
        <w:t>Blackboard</w:t>
      </w:r>
    </w:p>
    <w:p w:rsidR="00165DAD" w:rsidRDefault="00165DAD" w:rsidP="00BA5448">
      <w:pPr>
        <w:spacing w:before="0" w:line="240" w:lineRule="auto"/>
      </w:pPr>
    </w:p>
    <w:p w:rsidR="00D42174" w:rsidRPr="00911076" w:rsidRDefault="005F608A" w:rsidP="00BA5448">
      <w:pPr>
        <w:spacing w:before="0" w:line="240" w:lineRule="auto"/>
        <w:rPr>
          <w:sz w:val="20"/>
        </w:rPr>
      </w:pPr>
      <w:r w:rsidRPr="00911076">
        <w:rPr>
          <w:sz w:val="20"/>
        </w:rPr>
        <w:t xml:space="preserve">In this lab you are </w:t>
      </w:r>
      <w:r w:rsidR="00D91202" w:rsidRPr="00911076">
        <w:rPr>
          <w:sz w:val="20"/>
        </w:rPr>
        <w:t>required to complete</w:t>
      </w:r>
      <w:r w:rsidR="00164DE9">
        <w:rPr>
          <w:sz w:val="20"/>
        </w:rPr>
        <w:t xml:space="preserve"> 3</w:t>
      </w:r>
      <w:r w:rsidR="00165DAD" w:rsidRPr="00911076">
        <w:rPr>
          <w:sz w:val="20"/>
        </w:rPr>
        <w:t xml:space="preserve"> tasks. The first </w:t>
      </w:r>
      <w:r w:rsidRPr="00911076">
        <w:rPr>
          <w:sz w:val="20"/>
        </w:rPr>
        <w:t>asks you to code a simple Java servlet</w:t>
      </w:r>
      <w:r w:rsidR="00D91202" w:rsidRPr="00911076">
        <w:rPr>
          <w:sz w:val="20"/>
        </w:rPr>
        <w:t>-based application</w:t>
      </w:r>
      <w:r w:rsidR="00165DAD" w:rsidRPr="00911076">
        <w:rPr>
          <w:sz w:val="20"/>
        </w:rPr>
        <w:t>.</w:t>
      </w:r>
      <w:r w:rsidRPr="00911076">
        <w:rPr>
          <w:sz w:val="20"/>
        </w:rPr>
        <w:t xml:space="preserve"> The second asks you to add stateful behavior</w:t>
      </w:r>
      <w:r w:rsidR="00ED542E" w:rsidRPr="00911076">
        <w:rPr>
          <w:sz w:val="20"/>
        </w:rPr>
        <w:t>s</w:t>
      </w:r>
      <w:r w:rsidR="00CD410A" w:rsidRPr="00911076">
        <w:rPr>
          <w:sz w:val="20"/>
        </w:rPr>
        <w:t xml:space="preserve"> to that application</w:t>
      </w:r>
      <w:r w:rsidRPr="00911076">
        <w:rPr>
          <w:sz w:val="20"/>
        </w:rPr>
        <w:t>.</w:t>
      </w:r>
      <w:r w:rsidR="00D7100D">
        <w:rPr>
          <w:sz w:val="20"/>
        </w:rPr>
        <w:t xml:space="preserve"> You must complete this lab individually.</w:t>
      </w:r>
    </w:p>
    <w:p w:rsidR="00D42174" w:rsidRPr="00911076" w:rsidRDefault="00D42174" w:rsidP="00DB4930">
      <w:pPr>
        <w:spacing w:line="240" w:lineRule="auto"/>
        <w:outlineLvl w:val="0"/>
        <w:rPr>
          <w:sz w:val="20"/>
        </w:rPr>
      </w:pPr>
      <w:r w:rsidRPr="00911076">
        <w:rPr>
          <w:b/>
          <w:sz w:val="20"/>
          <w:u w:val="single"/>
        </w:rPr>
        <w:t>Submission:</w:t>
      </w:r>
    </w:p>
    <w:p w:rsidR="00D70C39" w:rsidRDefault="00D42174" w:rsidP="00D42174">
      <w:pPr>
        <w:spacing w:line="240" w:lineRule="auto"/>
        <w:rPr>
          <w:sz w:val="20"/>
        </w:rPr>
      </w:pPr>
      <w:r w:rsidRPr="00911076">
        <w:rPr>
          <w:sz w:val="20"/>
        </w:rPr>
        <w:t>For submission, you should submit to Blackb</w:t>
      </w:r>
      <w:r w:rsidR="00CD410A" w:rsidRPr="00911076">
        <w:rPr>
          <w:sz w:val="20"/>
        </w:rPr>
        <w:t>oard a single zipfile named lab1</w:t>
      </w:r>
      <w:r w:rsidR="00911076">
        <w:rPr>
          <w:sz w:val="20"/>
        </w:rPr>
        <w:t xml:space="preserve">_&lt;asurite&gt;.zip </w:t>
      </w:r>
      <w:r w:rsidR="00D70C39">
        <w:rPr>
          <w:sz w:val="20"/>
        </w:rPr>
        <w:t>that has within it:</w:t>
      </w:r>
    </w:p>
    <w:p w:rsidR="00D42174" w:rsidRPr="00911076" w:rsidRDefault="00D70C39" w:rsidP="00D42174">
      <w:pPr>
        <w:pStyle w:val="ListParagraph"/>
        <w:numPr>
          <w:ilvl w:val="0"/>
          <w:numId w:val="7"/>
        </w:numPr>
        <w:spacing w:line="240" w:lineRule="auto"/>
        <w:rPr>
          <w:sz w:val="20"/>
        </w:rPr>
      </w:pPr>
      <w:r>
        <w:rPr>
          <w:sz w:val="20"/>
        </w:rPr>
        <w:t xml:space="preserve">A warfile named lab1-asurite.war. </w:t>
      </w:r>
      <w:r w:rsidR="00D42174" w:rsidRPr="00911076">
        <w:rPr>
          <w:sz w:val="20"/>
        </w:rPr>
        <w:t>WAR files should not have any source (.java) files in them.</w:t>
      </w:r>
    </w:p>
    <w:p w:rsidR="00D70C39" w:rsidRPr="00D70C39" w:rsidRDefault="00D70C39" w:rsidP="00D70C39">
      <w:pPr>
        <w:pStyle w:val="ListParagraph"/>
        <w:numPr>
          <w:ilvl w:val="0"/>
          <w:numId w:val="7"/>
        </w:numPr>
        <w:spacing w:line="240" w:lineRule="auto"/>
        <w:rPr>
          <w:sz w:val="20"/>
        </w:rPr>
      </w:pPr>
      <w:r>
        <w:rPr>
          <w:sz w:val="20"/>
        </w:rPr>
        <w:t>Your soure tree, meaning the directory (and subdirectory structure) with all of your source (.java) files.</w:t>
      </w:r>
    </w:p>
    <w:p w:rsidR="00D70C39" w:rsidRDefault="00D70C39" w:rsidP="00D42174">
      <w:pPr>
        <w:pStyle w:val="ListParagraph"/>
        <w:numPr>
          <w:ilvl w:val="0"/>
          <w:numId w:val="7"/>
        </w:numPr>
        <w:spacing w:line="240" w:lineRule="auto"/>
        <w:rPr>
          <w:sz w:val="20"/>
        </w:rPr>
      </w:pPr>
      <w:r>
        <w:rPr>
          <w:sz w:val="20"/>
        </w:rPr>
        <w:t>Other non-code files as needed, including your index.html, web.xml, and build scripts (next). No .class files please! No IDE artifacts or .git directories please!</w:t>
      </w:r>
    </w:p>
    <w:p w:rsidR="00D42174" w:rsidRDefault="00CD410A" w:rsidP="00CD410A">
      <w:pPr>
        <w:pStyle w:val="ListParagraph"/>
        <w:numPr>
          <w:ilvl w:val="0"/>
          <w:numId w:val="7"/>
        </w:numPr>
        <w:spacing w:line="240" w:lineRule="auto"/>
        <w:rPr>
          <w:sz w:val="20"/>
        </w:rPr>
      </w:pPr>
      <w:r w:rsidRPr="00911076">
        <w:rPr>
          <w:sz w:val="20"/>
        </w:rPr>
        <w:t xml:space="preserve">You should provide an Ant or Gradle build/deploy file. No matter which you use, </w:t>
      </w:r>
      <w:r w:rsidR="00D42174" w:rsidRPr="00911076">
        <w:rPr>
          <w:sz w:val="20"/>
        </w:rPr>
        <w:t>I expect a build.xml</w:t>
      </w:r>
      <w:r w:rsidRPr="00911076">
        <w:rPr>
          <w:sz w:val="20"/>
        </w:rPr>
        <w:t xml:space="preserve"> or build.gradle</w:t>
      </w:r>
      <w:r w:rsidR="00D42174" w:rsidRPr="00911076">
        <w:rPr>
          <w:sz w:val="20"/>
        </w:rPr>
        <w:t xml:space="preserve"> to be provided with targets “compile”, “build”, “dist”, “clean” and “deploy” (at a minimum). </w:t>
      </w:r>
      <w:r w:rsidRPr="00911076">
        <w:rPr>
          <w:sz w:val="20"/>
        </w:rPr>
        <w:t>If you use Ant y</w:t>
      </w:r>
      <w:r w:rsidR="00D42174" w:rsidRPr="00911076">
        <w:rPr>
          <w:sz w:val="20"/>
        </w:rPr>
        <w:t>ou shoul</w:t>
      </w:r>
      <w:r w:rsidR="00D7100D">
        <w:rPr>
          <w:sz w:val="20"/>
        </w:rPr>
        <w:t>d be able to customize mine qui</w:t>
      </w:r>
      <w:r w:rsidR="00D42174" w:rsidRPr="00911076">
        <w:rPr>
          <w:sz w:val="20"/>
        </w:rPr>
        <w:t>t</w:t>
      </w:r>
      <w:r w:rsidR="00D7100D">
        <w:rPr>
          <w:sz w:val="20"/>
        </w:rPr>
        <w:t>e</w:t>
      </w:r>
      <w:r w:rsidR="00D42174" w:rsidRPr="00911076">
        <w:rPr>
          <w:sz w:val="20"/>
        </w:rPr>
        <w:t xml:space="preserve"> easily.</w:t>
      </w:r>
    </w:p>
    <w:p w:rsidR="00911076" w:rsidRPr="00911076" w:rsidRDefault="00911076" w:rsidP="00CD410A">
      <w:pPr>
        <w:pStyle w:val="ListParagraph"/>
        <w:numPr>
          <w:ilvl w:val="0"/>
          <w:numId w:val="7"/>
        </w:numPr>
        <w:spacing w:line="240" w:lineRule="auto"/>
        <w:rPr>
          <w:sz w:val="20"/>
        </w:rPr>
      </w:pPr>
      <w:r>
        <w:rPr>
          <w:sz w:val="20"/>
        </w:rPr>
        <w:t>Do NOT give us a format other than .zip. No .rar, .7z, or .tgz formats. The Java jar utility produces zipfiles (it puts a .jar extension on them that you can rename to .zip, as it uses the zipfile compression format anyway).</w:t>
      </w:r>
    </w:p>
    <w:p w:rsidR="00BA5448" w:rsidRPr="00911076" w:rsidRDefault="00BA5448" w:rsidP="00BA5448">
      <w:pPr>
        <w:spacing w:before="0" w:line="240" w:lineRule="auto"/>
        <w:rPr>
          <w:sz w:val="20"/>
        </w:rPr>
      </w:pPr>
    </w:p>
    <w:p w:rsidR="00BA5448" w:rsidRPr="00911076" w:rsidRDefault="00BA5448" w:rsidP="00DB4930">
      <w:pPr>
        <w:outlineLvl w:val="0"/>
        <w:rPr>
          <w:b/>
          <w:sz w:val="20"/>
          <w:u w:val="single"/>
        </w:rPr>
      </w:pPr>
      <w:r w:rsidRPr="00911076">
        <w:rPr>
          <w:b/>
          <w:sz w:val="20"/>
          <w:u w:val="single"/>
        </w:rPr>
        <w:t xml:space="preserve">Task 1: </w:t>
      </w:r>
      <w:r w:rsidR="005F608A" w:rsidRPr="00911076">
        <w:rPr>
          <w:b/>
          <w:sz w:val="20"/>
          <w:u w:val="single"/>
        </w:rPr>
        <w:t xml:space="preserve">Simple </w:t>
      </w:r>
      <w:r w:rsidR="00FC4B5C">
        <w:rPr>
          <w:b/>
          <w:sz w:val="20"/>
          <w:u w:val="single"/>
        </w:rPr>
        <w:t>To-Do list</w:t>
      </w:r>
      <w:r w:rsidR="00C409BC">
        <w:rPr>
          <w:b/>
          <w:sz w:val="20"/>
          <w:u w:val="single"/>
        </w:rPr>
        <w:t xml:space="preserve"> functionality (40</w:t>
      </w:r>
      <w:r w:rsidR="00165DAD" w:rsidRPr="00911076">
        <w:rPr>
          <w:b/>
          <w:sz w:val="20"/>
          <w:u w:val="single"/>
        </w:rPr>
        <w:t>%</w:t>
      </w:r>
      <w:r w:rsidRPr="00911076">
        <w:rPr>
          <w:b/>
          <w:sz w:val="20"/>
          <w:u w:val="single"/>
        </w:rPr>
        <w:t>)</w:t>
      </w:r>
    </w:p>
    <w:p w:rsidR="005F608A" w:rsidRPr="00911076" w:rsidRDefault="005F608A" w:rsidP="00BA5448">
      <w:pPr>
        <w:rPr>
          <w:sz w:val="20"/>
        </w:rPr>
      </w:pPr>
      <w:r w:rsidRPr="00911076">
        <w:rPr>
          <w:sz w:val="20"/>
        </w:rPr>
        <w:t>Write a complete web application that does the following:</w:t>
      </w:r>
    </w:p>
    <w:p w:rsidR="00CD410A" w:rsidRPr="00EC445B" w:rsidRDefault="00D70C39" w:rsidP="00036807">
      <w:pPr>
        <w:pStyle w:val="ListParagraph"/>
        <w:numPr>
          <w:ilvl w:val="0"/>
          <w:numId w:val="5"/>
        </w:numPr>
        <w:ind w:left="360"/>
        <w:rPr>
          <w:sz w:val="20"/>
          <w:highlight w:val="yellow"/>
        </w:rPr>
      </w:pPr>
      <w:r w:rsidRPr="00EC445B">
        <w:rPr>
          <w:sz w:val="20"/>
          <w:highlight w:val="yellow"/>
        </w:rPr>
        <w:t>(8</w:t>
      </w:r>
      <w:r w:rsidR="00D42174" w:rsidRPr="00EC445B">
        <w:rPr>
          <w:sz w:val="20"/>
          <w:highlight w:val="yellow"/>
        </w:rPr>
        <w:t xml:space="preserve"> pts) </w:t>
      </w:r>
      <w:r w:rsidR="00A01536" w:rsidRPr="00EC445B">
        <w:rPr>
          <w:sz w:val="20"/>
          <w:highlight w:val="yellow"/>
        </w:rPr>
        <w:t>Provide</w:t>
      </w:r>
      <w:r w:rsidR="005F608A" w:rsidRPr="00EC445B">
        <w:rPr>
          <w:sz w:val="20"/>
          <w:highlight w:val="yellow"/>
        </w:rPr>
        <w:t xml:space="preserve"> a web form</w:t>
      </w:r>
      <w:r w:rsidR="00CD410A" w:rsidRPr="00EC445B">
        <w:rPr>
          <w:sz w:val="20"/>
          <w:highlight w:val="yellow"/>
        </w:rPr>
        <w:t xml:space="preserve"> at the root of the application context root (</w:t>
      </w:r>
      <w:r w:rsidR="00FC4B5C" w:rsidRPr="00EC445B">
        <w:rPr>
          <w:sz w:val="20"/>
          <w:highlight w:val="yellow"/>
        </w:rPr>
        <w:t>http:/localhost[:port]</w:t>
      </w:r>
      <w:bookmarkStart w:id="0" w:name="_GoBack"/>
      <w:bookmarkEnd w:id="0"/>
      <w:r w:rsidR="00DB4930" w:rsidRPr="00EC445B">
        <w:rPr>
          <w:sz w:val="20"/>
          <w:highlight w:val="yellow"/>
        </w:rPr>
        <w:t>/lab1-asurite/</w:t>
      </w:r>
      <w:r w:rsidR="00FC4B5C" w:rsidRPr="00EC445B">
        <w:rPr>
          <w:sz w:val="20"/>
          <w:highlight w:val="yellow"/>
        </w:rPr>
        <w:t>index.html</w:t>
      </w:r>
      <w:r w:rsidR="00CD410A" w:rsidRPr="00EC445B">
        <w:rPr>
          <w:sz w:val="20"/>
          <w:highlight w:val="yellow"/>
        </w:rPr>
        <w:t>) that asks</w:t>
      </w:r>
      <w:r w:rsidR="00960B6E" w:rsidRPr="00EC445B">
        <w:rPr>
          <w:sz w:val="20"/>
          <w:highlight w:val="yellow"/>
        </w:rPr>
        <w:t xml:space="preserve">a </w:t>
      </w:r>
      <w:r w:rsidR="005F608A" w:rsidRPr="00EC445B">
        <w:rPr>
          <w:sz w:val="20"/>
          <w:highlight w:val="yellow"/>
        </w:rPr>
        <w:t>user to input</w:t>
      </w:r>
      <w:r w:rsidR="00CD410A" w:rsidRPr="00EC445B">
        <w:rPr>
          <w:sz w:val="20"/>
          <w:highlight w:val="yellow"/>
        </w:rPr>
        <w:t>:</w:t>
      </w:r>
    </w:p>
    <w:p w:rsidR="00CD410A" w:rsidRPr="00EC445B" w:rsidRDefault="00FC4B5C" w:rsidP="00CD410A">
      <w:pPr>
        <w:pStyle w:val="ListParagraph"/>
        <w:numPr>
          <w:ilvl w:val="1"/>
          <w:numId w:val="5"/>
        </w:numPr>
        <w:rPr>
          <w:sz w:val="20"/>
          <w:highlight w:val="yellow"/>
        </w:rPr>
      </w:pPr>
      <w:r w:rsidRPr="00EC445B">
        <w:rPr>
          <w:sz w:val="20"/>
          <w:highlight w:val="yellow"/>
        </w:rPr>
        <w:t>A name of a "to-do" task</w:t>
      </w:r>
    </w:p>
    <w:p w:rsidR="00CD410A" w:rsidRPr="00EC445B" w:rsidRDefault="00FC4B5C" w:rsidP="00CD410A">
      <w:pPr>
        <w:pStyle w:val="ListParagraph"/>
        <w:numPr>
          <w:ilvl w:val="1"/>
          <w:numId w:val="5"/>
        </w:numPr>
        <w:rPr>
          <w:sz w:val="20"/>
          <w:highlight w:val="yellow"/>
        </w:rPr>
      </w:pPr>
      <w:r w:rsidRPr="00EC445B">
        <w:rPr>
          <w:sz w:val="20"/>
          <w:highlight w:val="yellow"/>
        </w:rPr>
        <w:t>A description of the task</w:t>
      </w:r>
    </w:p>
    <w:p w:rsidR="00CD410A" w:rsidRPr="00EC445B" w:rsidRDefault="00FC4B5C" w:rsidP="00CD410A">
      <w:pPr>
        <w:pStyle w:val="ListParagraph"/>
        <w:numPr>
          <w:ilvl w:val="1"/>
          <w:numId w:val="5"/>
        </w:numPr>
        <w:rPr>
          <w:sz w:val="20"/>
          <w:highlight w:val="yellow"/>
        </w:rPr>
      </w:pPr>
      <w:r w:rsidRPr="00EC445B">
        <w:rPr>
          <w:sz w:val="20"/>
          <w:highlight w:val="yellow"/>
        </w:rPr>
        <w:t>Days of the week the task should be done</w:t>
      </w:r>
    </w:p>
    <w:p w:rsidR="00CD410A" w:rsidRPr="00EC445B" w:rsidRDefault="00FC4B5C" w:rsidP="00CD410A">
      <w:pPr>
        <w:pStyle w:val="ListParagraph"/>
        <w:numPr>
          <w:ilvl w:val="1"/>
          <w:numId w:val="5"/>
        </w:numPr>
        <w:rPr>
          <w:sz w:val="20"/>
          <w:highlight w:val="yellow"/>
        </w:rPr>
      </w:pPr>
      <w:r w:rsidRPr="00EC445B">
        <w:rPr>
          <w:sz w:val="20"/>
          <w:highlight w:val="yellow"/>
        </w:rPr>
        <w:t>An estimate of how long the task will take</w:t>
      </w:r>
    </w:p>
    <w:p w:rsidR="005F608A" w:rsidRPr="00EC445B" w:rsidRDefault="005F608A" w:rsidP="00CD410A">
      <w:pPr>
        <w:pStyle w:val="ListParagraph"/>
        <w:numPr>
          <w:ilvl w:val="1"/>
          <w:numId w:val="5"/>
        </w:numPr>
        <w:rPr>
          <w:sz w:val="20"/>
          <w:highlight w:val="yellow"/>
        </w:rPr>
      </w:pPr>
      <w:r w:rsidRPr="00EC445B">
        <w:rPr>
          <w:sz w:val="20"/>
          <w:highlight w:val="yellow"/>
        </w:rPr>
        <w:t xml:space="preserve">at least one additional </w:t>
      </w:r>
      <w:r w:rsidR="00CD410A" w:rsidRPr="00EC445B">
        <w:rPr>
          <w:sz w:val="20"/>
          <w:highlight w:val="yellow"/>
        </w:rPr>
        <w:t xml:space="preserve">custom </w:t>
      </w:r>
      <w:r w:rsidRPr="00EC445B">
        <w:rPr>
          <w:sz w:val="20"/>
          <w:highlight w:val="yellow"/>
        </w:rPr>
        <w:t>descriptive attribute you decide to add.</w:t>
      </w:r>
    </w:p>
    <w:p w:rsidR="00CD410A" w:rsidRPr="00911076" w:rsidRDefault="00FC4B5C" w:rsidP="00CD410A">
      <w:pPr>
        <w:ind w:left="360"/>
        <w:rPr>
          <w:sz w:val="20"/>
        </w:rPr>
      </w:pPr>
      <w:r w:rsidRPr="00EC445B">
        <w:rPr>
          <w:sz w:val="20"/>
          <w:highlight w:val="yellow"/>
        </w:rPr>
        <w:t xml:space="preserve">Step c </w:t>
      </w:r>
      <w:r w:rsidR="00A01536" w:rsidRPr="00EC445B">
        <w:rPr>
          <w:sz w:val="20"/>
          <w:highlight w:val="yellow"/>
        </w:rPr>
        <w:t xml:space="preserve">must be multivalued, but you may choose the widget. </w:t>
      </w:r>
      <w:r w:rsidRPr="00EC445B">
        <w:rPr>
          <w:sz w:val="20"/>
          <w:highlight w:val="yellow"/>
        </w:rPr>
        <w:t>The other steps</w:t>
      </w:r>
      <w:r w:rsidR="00A01536" w:rsidRPr="00EC445B">
        <w:rPr>
          <w:sz w:val="20"/>
          <w:highlight w:val="yellow"/>
        </w:rPr>
        <w:t xml:space="preserve"> must be single line textboxes</w:t>
      </w:r>
      <w:r w:rsidR="00A01536" w:rsidRPr="00911076">
        <w:rPr>
          <w:sz w:val="20"/>
        </w:rPr>
        <w:t>.</w:t>
      </w:r>
    </w:p>
    <w:p w:rsidR="005F608A" w:rsidRPr="00EC445B" w:rsidRDefault="00D70C39" w:rsidP="00036807">
      <w:pPr>
        <w:pStyle w:val="ListParagraph"/>
        <w:numPr>
          <w:ilvl w:val="0"/>
          <w:numId w:val="5"/>
        </w:numPr>
        <w:ind w:left="360"/>
        <w:rPr>
          <w:sz w:val="20"/>
          <w:highlight w:val="yellow"/>
        </w:rPr>
      </w:pPr>
      <w:r>
        <w:rPr>
          <w:sz w:val="20"/>
        </w:rPr>
        <w:t>(</w:t>
      </w:r>
      <w:r w:rsidRPr="00EC445B">
        <w:rPr>
          <w:sz w:val="20"/>
          <w:highlight w:val="yellow"/>
        </w:rPr>
        <w:t>16</w:t>
      </w:r>
      <w:r w:rsidR="00D42174" w:rsidRPr="00EC445B">
        <w:rPr>
          <w:sz w:val="20"/>
          <w:highlight w:val="yellow"/>
        </w:rPr>
        <w:t xml:space="preserve"> pts) </w:t>
      </w:r>
      <w:r w:rsidR="005F608A" w:rsidRPr="00EC445B">
        <w:rPr>
          <w:sz w:val="20"/>
          <w:highlight w:val="yellow"/>
        </w:rPr>
        <w:t xml:space="preserve">The web form </w:t>
      </w:r>
      <w:r w:rsidR="00960B6E" w:rsidRPr="00EC445B">
        <w:rPr>
          <w:sz w:val="20"/>
          <w:highlight w:val="yellow"/>
        </w:rPr>
        <w:t>must</w:t>
      </w:r>
      <w:r w:rsidR="005F608A" w:rsidRPr="00EC445B">
        <w:rPr>
          <w:sz w:val="20"/>
          <w:highlight w:val="yellow"/>
        </w:rPr>
        <w:t xml:space="preserve"> POST to a URL</w:t>
      </w:r>
      <w:r w:rsidR="00FC4B5C" w:rsidRPr="00EC445B">
        <w:rPr>
          <w:sz w:val="20"/>
          <w:highlight w:val="yellow"/>
        </w:rPr>
        <w:t xml:space="preserve"> http:/localhost[:port]</w:t>
      </w:r>
      <w:r w:rsidR="00DB4930" w:rsidRPr="00EC445B">
        <w:rPr>
          <w:sz w:val="20"/>
          <w:highlight w:val="yellow"/>
        </w:rPr>
        <w:t>/lab1-asurite/</w:t>
      </w:r>
      <w:r w:rsidR="00FC4B5C" w:rsidRPr="00EC445B">
        <w:rPr>
          <w:sz w:val="20"/>
          <w:highlight w:val="yellow"/>
        </w:rPr>
        <w:t>tasks</w:t>
      </w:r>
      <w:r w:rsidR="005F608A" w:rsidRPr="00EC445B">
        <w:rPr>
          <w:sz w:val="20"/>
          <w:highlight w:val="yellow"/>
        </w:rPr>
        <w:t xml:space="preserve">. The POST </w:t>
      </w:r>
      <w:r w:rsidR="00CD410A" w:rsidRPr="00EC445B">
        <w:rPr>
          <w:sz w:val="20"/>
          <w:highlight w:val="yellow"/>
        </w:rPr>
        <w:t>must</w:t>
      </w:r>
      <w:r w:rsidR="005F608A" w:rsidRPr="00EC445B">
        <w:rPr>
          <w:sz w:val="20"/>
          <w:highlight w:val="yellow"/>
        </w:rPr>
        <w:t xml:space="preserve"> be handled by </w:t>
      </w:r>
      <w:r w:rsidR="00CD410A" w:rsidRPr="00EC445B">
        <w:rPr>
          <w:sz w:val="20"/>
          <w:highlight w:val="yellow"/>
        </w:rPr>
        <w:t>a</w:t>
      </w:r>
      <w:r w:rsidR="005F608A" w:rsidRPr="00EC445B">
        <w:rPr>
          <w:sz w:val="20"/>
          <w:highlight w:val="yellow"/>
        </w:rPr>
        <w:t xml:space="preserve"> servlet, which will receive the information </w:t>
      </w:r>
      <w:r w:rsidR="00FC4B5C" w:rsidRPr="00EC445B">
        <w:rPr>
          <w:sz w:val="20"/>
          <w:highlight w:val="yellow"/>
        </w:rPr>
        <w:t>store it in an in-memory data structure (that you design)</w:t>
      </w:r>
      <w:r w:rsidR="005F608A" w:rsidRPr="00EC445B">
        <w:rPr>
          <w:sz w:val="20"/>
          <w:highlight w:val="yellow"/>
        </w:rPr>
        <w:t xml:space="preserve">. The browser should display a message stating the </w:t>
      </w:r>
      <w:r w:rsidR="00FC4B5C" w:rsidRPr="00EC445B">
        <w:rPr>
          <w:sz w:val="20"/>
          <w:highlight w:val="yellow"/>
        </w:rPr>
        <w:t>operations</w:t>
      </w:r>
      <w:r w:rsidR="005F608A" w:rsidRPr="00EC445B">
        <w:rPr>
          <w:sz w:val="20"/>
          <w:highlight w:val="yellow"/>
        </w:rPr>
        <w:t xml:space="preserve"> was successful (or not) followed by a count of the number of </w:t>
      </w:r>
      <w:r w:rsidR="00FC4B5C" w:rsidRPr="00EC445B">
        <w:rPr>
          <w:sz w:val="20"/>
          <w:highlight w:val="yellow"/>
        </w:rPr>
        <w:t>taskscurrently in the data store</w:t>
      </w:r>
      <w:r w:rsidR="005F608A" w:rsidRPr="00EC445B">
        <w:rPr>
          <w:sz w:val="20"/>
          <w:highlight w:val="yellow"/>
        </w:rPr>
        <w:t>, and a hype</w:t>
      </w:r>
      <w:r w:rsidR="00CD410A" w:rsidRPr="00EC445B">
        <w:rPr>
          <w:sz w:val="20"/>
          <w:highlight w:val="yellow"/>
        </w:rPr>
        <w:t>rlink back to the web form page.</w:t>
      </w:r>
    </w:p>
    <w:p w:rsidR="00CD410A" w:rsidRPr="00EC445B" w:rsidRDefault="00FC4B5C" w:rsidP="00CD410A">
      <w:pPr>
        <w:pStyle w:val="ListParagraph"/>
        <w:numPr>
          <w:ilvl w:val="1"/>
          <w:numId w:val="5"/>
        </w:numPr>
        <w:rPr>
          <w:sz w:val="20"/>
          <w:highlight w:val="yellow"/>
        </w:rPr>
      </w:pPr>
      <w:r w:rsidRPr="00EC445B">
        <w:rPr>
          <w:sz w:val="20"/>
          <w:highlight w:val="yellow"/>
        </w:rPr>
        <w:t>You decide the data structure for storing tasks</w:t>
      </w:r>
      <w:r w:rsidR="00CD410A" w:rsidRPr="00EC445B">
        <w:rPr>
          <w:sz w:val="20"/>
          <w:highlight w:val="yellow"/>
        </w:rPr>
        <w:t>.</w:t>
      </w:r>
    </w:p>
    <w:p w:rsidR="00CD410A" w:rsidRPr="00EC445B" w:rsidRDefault="00CD410A" w:rsidP="00CD410A">
      <w:pPr>
        <w:pStyle w:val="ListParagraph"/>
        <w:numPr>
          <w:ilvl w:val="1"/>
          <w:numId w:val="5"/>
        </w:numPr>
        <w:rPr>
          <w:sz w:val="20"/>
          <w:highlight w:val="yellow"/>
        </w:rPr>
      </w:pPr>
      <w:r w:rsidRPr="00EC445B">
        <w:rPr>
          <w:sz w:val="20"/>
          <w:highlight w:val="yellow"/>
        </w:rPr>
        <w:t xml:space="preserve">The hyperlink back to the web form (landing) page should not be hardcoded. In other words, </w:t>
      </w:r>
      <w:r w:rsidR="00FC4B5C" w:rsidRPr="00EC445B">
        <w:rPr>
          <w:sz w:val="20"/>
          <w:highlight w:val="yellow"/>
        </w:rPr>
        <w:t>do not hardcode (http:/localhost[:port]</w:t>
      </w:r>
      <w:r w:rsidR="00DB4930" w:rsidRPr="00EC445B">
        <w:rPr>
          <w:sz w:val="20"/>
          <w:highlight w:val="yellow"/>
        </w:rPr>
        <w:t>/lab1-asurite/</w:t>
      </w:r>
      <w:r w:rsidR="00FC4B5C" w:rsidRPr="00EC445B">
        <w:rPr>
          <w:sz w:val="20"/>
          <w:highlight w:val="yellow"/>
        </w:rPr>
        <w:t>index.html),</w:t>
      </w:r>
      <w:r w:rsidRPr="00EC445B">
        <w:rPr>
          <w:sz w:val="20"/>
          <w:highlight w:val="yellow"/>
        </w:rPr>
        <w:t>you have to figure it out programmatically</w:t>
      </w:r>
      <w:r w:rsidR="007A5ABD" w:rsidRPr="00EC445B">
        <w:rPr>
          <w:sz w:val="20"/>
          <w:highlight w:val="yellow"/>
        </w:rPr>
        <w:t>.</w:t>
      </w:r>
    </w:p>
    <w:p w:rsidR="007A5ABD" w:rsidRPr="00EC445B" w:rsidRDefault="007A5ABD" w:rsidP="00CD410A">
      <w:pPr>
        <w:pStyle w:val="ListParagraph"/>
        <w:numPr>
          <w:ilvl w:val="1"/>
          <w:numId w:val="5"/>
        </w:numPr>
        <w:rPr>
          <w:sz w:val="20"/>
          <w:highlight w:val="yellow"/>
        </w:rPr>
      </w:pPr>
      <w:r w:rsidRPr="00EC445B">
        <w:rPr>
          <w:sz w:val="20"/>
          <w:highlight w:val="yellow"/>
        </w:rPr>
        <w:t xml:space="preserve">If the </w:t>
      </w:r>
      <w:r w:rsidR="00FC4B5C" w:rsidRPr="00EC445B">
        <w:rPr>
          <w:sz w:val="20"/>
          <w:highlight w:val="yellow"/>
        </w:rPr>
        <w:t>task</w:t>
      </w:r>
      <w:r w:rsidRPr="00EC445B">
        <w:rPr>
          <w:sz w:val="20"/>
          <w:highlight w:val="yellow"/>
        </w:rPr>
        <w:t xml:space="preserve"> name match</w:t>
      </w:r>
      <w:r w:rsidR="00FC4B5C" w:rsidRPr="00EC445B">
        <w:rPr>
          <w:sz w:val="20"/>
          <w:highlight w:val="yellow"/>
        </w:rPr>
        <w:t>es</w:t>
      </w:r>
      <w:r w:rsidRPr="00EC445B">
        <w:rPr>
          <w:sz w:val="20"/>
          <w:highlight w:val="yellow"/>
        </w:rPr>
        <w:t xml:space="preserve"> an existing entry in the </w:t>
      </w:r>
      <w:r w:rsidR="00FC4B5C" w:rsidRPr="00EC445B">
        <w:rPr>
          <w:sz w:val="20"/>
          <w:highlight w:val="yellow"/>
        </w:rPr>
        <w:t>data store</w:t>
      </w:r>
      <w:r w:rsidRPr="00EC445B">
        <w:rPr>
          <w:sz w:val="20"/>
          <w:highlight w:val="yellow"/>
        </w:rPr>
        <w:t xml:space="preserve">, then you should </w:t>
      </w:r>
      <w:r w:rsidRPr="00EC445B">
        <w:rPr>
          <w:i/>
          <w:sz w:val="20"/>
          <w:highlight w:val="yellow"/>
        </w:rPr>
        <w:t>replace</w:t>
      </w:r>
      <w:r w:rsidRPr="00EC445B">
        <w:rPr>
          <w:sz w:val="20"/>
          <w:highlight w:val="yellow"/>
        </w:rPr>
        <w:t xml:space="preserve"> the entry in the </w:t>
      </w:r>
      <w:r w:rsidR="00FC4B5C" w:rsidRPr="00EC445B">
        <w:rPr>
          <w:sz w:val="20"/>
          <w:highlight w:val="yellow"/>
        </w:rPr>
        <w:t>date store</w:t>
      </w:r>
      <w:r w:rsidRPr="00EC445B">
        <w:rPr>
          <w:sz w:val="20"/>
          <w:highlight w:val="yellow"/>
        </w:rPr>
        <w:t xml:space="preserve"> with the updated information.</w:t>
      </w:r>
    </w:p>
    <w:p w:rsidR="00FC4B5C" w:rsidRPr="00FC4B5C" w:rsidRDefault="00D70C39" w:rsidP="00FC4B5C">
      <w:pPr>
        <w:pStyle w:val="ListParagraph"/>
        <w:numPr>
          <w:ilvl w:val="0"/>
          <w:numId w:val="5"/>
        </w:numPr>
        <w:ind w:left="360"/>
        <w:rPr>
          <w:sz w:val="20"/>
        </w:rPr>
      </w:pPr>
      <w:r>
        <w:rPr>
          <w:sz w:val="20"/>
        </w:rPr>
        <w:t>(16</w:t>
      </w:r>
      <w:r w:rsidR="00D42174" w:rsidRPr="00911076">
        <w:rPr>
          <w:sz w:val="20"/>
        </w:rPr>
        <w:t xml:space="preserve"> pts) </w:t>
      </w:r>
      <w:r w:rsidR="00FC4B5C">
        <w:rPr>
          <w:sz w:val="20"/>
        </w:rPr>
        <w:t>A GET request on URL /task</w:t>
      </w:r>
      <w:r w:rsidR="00CD410A" w:rsidRPr="00911076">
        <w:rPr>
          <w:sz w:val="20"/>
        </w:rPr>
        <w:t>s</w:t>
      </w:r>
      <w:r w:rsidR="005F608A" w:rsidRPr="00911076">
        <w:rPr>
          <w:sz w:val="20"/>
        </w:rPr>
        <w:t xml:space="preserve"> lists all the entries in the </w:t>
      </w:r>
      <w:r w:rsidR="00FC4B5C">
        <w:rPr>
          <w:sz w:val="20"/>
        </w:rPr>
        <w:t>data store</w:t>
      </w:r>
      <w:r w:rsidR="005F608A" w:rsidRPr="00911076">
        <w:rPr>
          <w:sz w:val="20"/>
        </w:rPr>
        <w:t xml:space="preserve">. </w:t>
      </w:r>
      <w:r w:rsidR="00B303BE" w:rsidRPr="00FC4B5C">
        <w:rPr>
          <w:sz w:val="20"/>
        </w:rPr>
        <w:t>T</w:t>
      </w:r>
      <w:r w:rsidR="005F608A" w:rsidRPr="00FC4B5C">
        <w:rPr>
          <w:sz w:val="20"/>
        </w:rPr>
        <w:t xml:space="preserve">he GET should take one or more query parameters that filter results by a substring of the </w:t>
      </w:r>
      <w:r w:rsidR="00FC4B5C" w:rsidRPr="00FC4B5C">
        <w:rPr>
          <w:sz w:val="20"/>
        </w:rPr>
        <w:t>description field</w:t>
      </w:r>
      <w:r w:rsidR="00FC4B5C">
        <w:rPr>
          <w:sz w:val="20"/>
        </w:rPr>
        <w:t>, substring of your custom attribute, and/or by days of the week</w:t>
      </w:r>
      <w:r w:rsidR="00FC4B5C" w:rsidRPr="00FC4B5C">
        <w:rPr>
          <w:sz w:val="20"/>
        </w:rPr>
        <w:t>.</w:t>
      </w:r>
    </w:p>
    <w:p w:rsidR="00DC69F8" w:rsidRPr="00911076" w:rsidRDefault="00DC69F8" w:rsidP="00FC4B5C">
      <w:pPr>
        <w:ind w:left="360"/>
        <w:rPr>
          <w:sz w:val="20"/>
        </w:rPr>
      </w:pPr>
      <w:r w:rsidRPr="00FC4B5C">
        <w:rPr>
          <w:sz w:val="20"/>
        </w:rPr>
        <w:t>Example</w:t>
      </w:r>
      <w:r w:rsidR="005F608A" w:rsidRPr="00FC4B5C">
        <w:rPr>
          <w:sz w:val="20"/>
        </w:rPr>
        <w:t>:</w:t>
      </w:r>
      <w:r w:rsidR="00FC4B5C">
        <w:rPr>
          <w:sz w:val="20"/>
        </w:rPr>
        <w:t xml:space="preserve"> GET http:/localhost[:port]</w:t>
      </w:r>
      <w:r w:rsidR="00DB4930">
        <w:rPr>
          <w:sz w:val="20"/>
        </w:rPr>
        <w:t>/lab1-asurite/</w:t>
      </w:r>
      <w:r w:rsidR="00FC4B5C">
        <w:rPr>
          <w:sz w:val="20"/>
        </w:rPr>
        <w:t>tasks?description="happy"&amp;custom="elated"&amp;days=13</w:t>
      </w:r>
    </w:p>
    <w:p w:rsidR="00FC4B5C" w:rsidRDefault="00DC69F8" w:rsidP="00FC4B5C">
      <w:pPr>
        <w:ind w:left="360"/>
        <w:rPr>
          <w:sz w:val="20"/>
        </w:rPr>
      </w:pPr>
      <w:r w:rsidRPr="00911076">
        <w:rPr>
          <w:sz w:val="20"/>
        </w:rPr>
        <w:t xml:space="preserve">Would </w:t>
      </w:r>
      <w:r w:rsidR="00FC4B5C">
        <w:rPr>
          <w:sz w:val="20"/>
        </w:rPr>
        <w:t>return all tasks where the description field had a subset including "happy", AND a custom attribute with a substring "elated", AND happens on Monday OR Wednesday (days are entered 1-7, with Monday=1 to Sunday=7).</w:t>
      </w:r>
    </w:p>
    <w:p w:rsidR="00B303BE" w:rsidRDefault="00DC69F8" w:rsidP="00FC4B5C">
      <w:pPr>
        <w:ind w:left="360"/>
        <w:rPr>
          <w:sz w:val="20"/>
        </w:rPr>
      </w:pPr>
      <w:r w:rsidRPr="00911076">
        <w:rPr>
          <w:sz w:val="20"/>
        </w:rPr>
        <w:t xml:space="preserve">Note that the parameters are AND’d together, while within </w:t>
      </w:r>
      <w:r w:rsidR="00FC4B5C">
        <w:rPr>
          <w:sz w:val="20"/>
        </w:rPr>
        <w:t>the days</w:t>
      </w:r>
      <w:r w:rsidRPr="00911076">
        <w:rPr>
          <w:sz w:val="20"/>
        </w:rPr>
        <w:t xml:space="preserve"> attribute it is an OR</w:t>
      </w:r>
      <w:r w:rsidR="00FC4B5C">
        <w:rPr>
          <w:sz w:val="20"/>
        </w:rPr>
        <w:t xml:space="preserve"> if multiple days are specified</w:t>
      </w:r>
      <w:r w:rsidRPr="00911076">
        <w:rPr>
          <w:sz w:val="20"/>
        </w:rPr>
        <w:t>.</w:t>
      </w:r>
      <w:r w:rsidR="00D91202" w:rsidRPr="00911076">
        <w:rPr>
          <w:sz w:val="20"/>
        </w:rPr>
        <w:t xml:space="preserve"> Note that if</w:t>
      </w:r>
      <w:r w:rsidR="000C5D93" w:rsidRPr="00911076">
        <w:rPr>
          <w:sz w:val="20"/>
        </w:rPr>
        <w:t xml:space="preserve"> no parameters are </w:t>
      </w:r>
      <w:r w:rsidR="00D91202" w:rsidRPr="00911076">
        <w:rPr>
          <w:sz w:val="20"/>
        </w:rPr>
        <w:t xml:space="preserve">given to the GET then the entire set of </w:t>
      </w:r>
      <w:r w:rsidR="00FC4B5C">
        <w:rPr>
          <w:sz w:val="20"/>
        </w:rPr>
        <w:t>tasks</w:t>
      </w:r>
      <w:r w:rsidR="00D91202" w:rsidRPr="00911076">
        <w:rPr>
          <w:sz w:val="20"/>
        </w:rPr>
        <w:t xml:space="preserve"> should be returned. </w:t>
      </w:r>
      <w:r w:rsidR="005F608A" w:rsidRPr="00911076">
        <w:rPr>
          <w:sz w:val="20"/>
        </w:rPr>
        <w:t>Make certain that the results of GETs are not cached by the browser.</w:t>
      </w:r>
    </w:p>
    <w:p w:rsidR="00FC4B5C" w:rsidRDefault="00FC4B5C" w:rsidP="00FC4B5C">
      <w:pPr>
        <w:ind w:left="360"/>
        <w:rPr>
          <w:sz w:val="20"/>
        </w:rPr>
      </w:pPr>
      <w:r>
        <w:rPr>
          <w:sz w:val="20"/>
        </w:rPr>
        <w:t xml:space="preserve">As in </w:t>
      </w:r>
      <w:r w:rsidR="005D62A8">
        <w:rPr>
          <w:sz w:val="20"/>
        </w:rPr>
        <w:t xml:space="preserve">#2, at the bottom </w:t>
      </w:r>
      <w:r>
        <w:rPr>
          <w:sz w:val="20"/>
        </w:rPr>
        <w:t>o</w:t>
      </w:r>
      <w:r w:rsidR="005D62A8">
        <w:rPr>
          <w:sz w:val="20"/>
        </w:rPr>
        <w:t>f</w:t>
      </w:r>
      <w:r>
        <w:rPr>
          <w:sz w:val="20"/>
        </w:rPr>
        <w:t xml:space="preserve"> your page should </w:t>
      </w:r>
      <w:r w:rsidR="005D62A8">
        <w:rPr>
          <w:sz w:val="20"/>
        </w:rPr>
        <w:t>be a hyperlink back to the homepage (that again is not hardcoded).</w:t>
      </w:r>
    </w:p>
    <w:p w:rsidR="00D70C39" w:rsidRDefault="00D70C39" w:rsidP="005D62A8">
      <w:pPr>
        <w:rPr>
          <w:b/>
          <w:sz w:val="20"/>
          <w:u w:val="single"/>
        </w:rPr>
      </w:pPr>
    </w:p>
    <w:p w:rsidR="005D62A8" w:rsidRPr="00911076" w:rsidRDefault="005D62A8" w:rsidP="00DB4930">
      <w:pPr>
        <w:spacing w:before="0"/>
        <w:outlineLvl w:val="0"/>
        <w:rPr>
          <w:b/>
          <w:sz w:val="20"/>
          <w:u w:val="single"/>
        </w:rPr>
      </w:pPr>
      <w:r w:rsidRPr="00911076">
        <w:rPr>
          <w:b/>
          <w:sz w:val="20"/>
          <w:u w:val="single"/>
        </w:rPr>
        <w:t xml:space="preserve">Task </w:t>
      </w:r>
      <w:r>
        <w:rPr>
          <w:b/>
          <w:sz w:val="20"/>
          <w:u w:val="single"/>
        </w:rPr>
        <w:t>2</w:t>
      </w:r>
      <w:r w:rsidRPr="00911076">
        <w:rPr>
          <w:b/>
          <w:sz w:val="20"/>
          <w:u w:val="single"/>
        </w:rPr>
        <w:t xml:space="preserve">: </w:t>
      </w:r>
      <w:r>
        <w:rPr>
          <w:b/>
          <w:sz w:val="20"/>
          <w:u w:val="single"/>
        </w:rPr>
        <w:t>Persist the To-Do listto a file</w:t>
      </w:r>
      <w:r w:rsidRPr="00911076">
        <w:rPr>
          <w:b/>
          <w:sz w:val="20"/>
          <w:u w:val="single"/>
        </w:rPr>
        <w:t xml:space="preserve"> (</w:t>
      </w:r>
      <w:r w:rsidR="00C409BC">
        <w:rPr>
          <w:b/>
          <w:sz w:val="20"/>
          <w:u w:val="single"/>
        </w:rPr>
        <w:t>20</w:t>
      </w:r>
      <w:r w:rsidRPr="00911076">
        <w:rPr>
          <w:b/>
          <w:sz w:val="20"/>
          <w:u w:val="single"/>
        </w:rPr>
        <w:t>%)</w:t>
      </w:r>
    </w:p>
    <w:p w:rsidR="00FC4B5C" w:rsidRDefault="005D62A8" w:rsidP="00FC4B5C">
      <w:pPr>
        <w:rPr>
          <w:sz w:val="20"/>
        </w:rPr>
      </w:pPr>
      <w:r>
        <w:rPr>
          <w:sz w:val="20"/>
        </w:rPr>
        <w:t>Task 1 used an in-memory store of your choice, meaning the list of tasks will start over every time you restart Tomcat. Make it so your To-Do list is persisted to the file system after each new task is added. There is no change to the GET/POST functionality of Task 1, but now you must ensure the data file you use is written after every successful POST, and that the file you use is specified as an init-param inside your web.xml</w:t>
      </w:r>
      <w:r w:rsidR="00C409BC">
        <w:rPr>
          <w:sz w:val="20"/>
        </w:rPr>
        <w:t>. The file format is up to you. Please name it lab1data.XXX where XXX is a propr extension.</w:t>
      </w:r>
    </w:p>
    <w:p w:rsidR="005D62A8" w:rsidRPr="00911076" w:rsidRDefault="005D62A8" w:rsidP="00DB4930">
      <w:pPr>
        <w:outlineLvl w:val="0"/>
        <w:rPr>
          <w:b/>
          <w:sz w:val="20"/>
          <w:u w:val="single"/>
        </w:rPr>
      </w:pPr>
      <w:r w:rsidRPr="00911076">
        <w:rPr>
          <w:b/>
          <w:sz w:val="20"/>
          <w:u w:val="single"/>
        </w:rPr>
        <w:lastRenderedPageBreak/>
        <w:t xml:space="preserve">Task </w:t>
      </w:r>
      <w:r>
        <w:rPr>
          <w:b/>
          <w:sz w:val="20"/>
          <w:u w:val="single"/>
        </w:rPr>
        <w:t>3</w:t>
      </w:r>
      <w:r w:rsidRPr="00911076">
        <w:rPr>
          <w:b/>
          <w:sz w:val="20"/>
          <w:u w:val="single"/>
        </w:rPr>
        <w:t xml:space="preserve">: </w:t>
      </w:r>
      <w:r>
        <w:rPr>
          <w:b/>
          <w:sz w:val="20"/>
          <w:u w:val="single"/>
        </w:rPr>
        <w:t>Provide custom rendering based on HTTP request headers</w:t>
      </w:r>
      <w:r w:rsidRPr="00911076">
        <w:rPr>
          <w:b/>
          <w:sz w:val="20"/>
          <w:u w:val="single"/>
        </w:rPr>
        <w:t xml:space="preserve"> (</w:t>
      </w:r>
      <w:r w:rsidR="00164DE9">
        <w:rPr>
          <w:b/>
          <w:sz w:val="20"/>
          <w:u w:val="single"/>
        </w:rPr>
        <w:t>30</w:t>
      </w:r>
      <w:r w:rsidRPr="00911076">
        <w:rPr>
          <w:b/>
          <w:sz w:val="20"/>
          <w:u w:val="single"/>
        </w:rPr>
        <w:t>%)</w:t>
      </w:r>
    </w:p>
    <w:p w:rsidR="005D62A8" w:rsidRPr="004F6B96" w:rsidRDefault="005D62A8" w:rsidP="005D62A8">
      <w:pPr>
        <w:pStyle w:val="ListParagraph"/>
        <w:numPr>
          <w:ilvl w:val="0"/>
          <w:numId w:val="15"/>
        </w:numPr>
        <w:rPr>
          <w:sz w:val="20"/>
          <w:highlight w:val="yellow"/>
        </w:rPr>
      </w:pPr>
      <w:r w:rsidRPr="004F6B96">
        <w:rPr>
          <w:sz w:val="20"/>
          <w:highlight w:val="yellow"/>
        </w:rPr>
        <w:t>Detect if the client (browser) is based on AppleWebKit, and if so change the background color of your web page to gray.</w:t>
      </w:r>
    </w:p>
    <w:p w:rsidR="005D62A8" w:rsidRPr="005D62A8" w:rsidRDefault="005D62A8" w:rsidP="005D62A8">
      <w:pPr>
        <w:pStyle w:val="ListParagraph"/>
        <w:numPr>
          <w:ilvl w:val="0"/>
          <w:numId w:val="15"/>
        </w:numPr>
        <w:rPr>
          <w:sz w:val="20"/>
        </w:rPr>
      </w:pPr>
      <w:r w:rsidRPr="00FE488E">
        <w:rPr>
          <w:sz w:val="20"/>
          <w:highlight w:val="yellow"/>
        </w:rPr>
        <w:t>Detect if the client (browser) wants plain text as the preferred response</w:t>
      </w:r>
      <w:r>
        <w:rPr>
          <w:sz w:val="20"/>
        </w:rPr>
        <w:t>. If yes, modify the response payload and approprate response headers to return a plain text rendering of the To-Do list on a GET request</w:t>
      </w:r>
    </w:p>
    <w:p w:rsidR="00D70C39" w:rsidRDefault="00D70C39" w:rsidP="00532327">
      <w:pPr>
        <w:rPr>
          <w:b/>
          <w:sz w:val="20"/>
          <w:u w:val="single"/>
        </w:rPr>
      </w:pPr>
    </w:p>
    <w:p w:rsidR="00C409BC" w:rsidRDefault="00C409BC" w:rsidP="00DB4930">
      <w:pPr>
        <w:outlineLvl w:val="0"/>
        <w:rPr>
          <w:b/>
          <w:sz w:val="20"/>
          <w:u w:val="single"/>
        </w:rPr>
      </w:pPr>
      <w:r w:rsidRPr="00911076">
        <w:rPr>
          <w:b/>
          <w:sz w:val="20"/>
          <w:u w:val="single"/>
        </w:rPr>
        <w:t xml:space="preserve">Task </w:t>
      </w:r>
      <w:r>
        <w:rPr>
          <w:b/>
          <w:sz w:val="20"/>
          <w:u w:val="single"/>
        </w:rPr>
        <w:t>4</w:t>
      </w:r>
      <w:r w:rsidRPr="00911076">
        <w:rPr>
          <w:b/>
          <w:sz w:val="20"/>
          <w:u w:val="single"/>
        </w:rPr>
        <w:t>:</w:t>
      </w:r>
      <w:r>
        <w:rPr>
          <w:b/>
          <w:sz w:val="20"/>
          <w:u w:val="single"/>
        </w:rPr>
        <w:t xml:space="preserve"> Implement appropriate error-handling and provide an appropriate HTTP response (10%)</w:t>
      </w:r>
    </w:p>
    <w:p w:rsidR="00C409BC" w:rsidRDefault="00C409BC" w:rsidP="00C409BC">
      <w:pPr>
        <w:pStyle w:val="ListParagraph"/>
        <w:numPr>
          <w:ilvl w:val="0"/>
          <w:numId w:val="6"/>
        </w:numPr>
        <w:rPr>
          <w:sz w:val="20"/>
        </w:rPr>
      </w:pPr>
      <w:r>
        <w:rPr>
          <w:sz w:val="20"/>
        </w:rPr>
        <w:t xml:space="preserve">Your servlets should never allow a stacktrace to appear on the screen. You should validate inputs in case of a formatting error and return the appropriate response. </w:t>
      </w:r>
    </w:p>
    <w:p w:rsidR="00C409BC" w:rsidRPr="00911076" w:rsidRDefault="00C409BC" w:rsidP="00C409BC">
      <w:pPr>
        <w:pStyle w:val="ListParagraph"/>
        <w:numPr>
          <w:ilvl w:val="0"/>
          <w:numId w:val="6"/>
        </w:numPr>
        <w:rPr>
          <w:sz w:val="20"/>
        </w:rPr>
      </w:pPr>
      <w:r>
        <w:rPr>
          <w:sz w:val="20"/>
        </w:rPr>
        <w:t>Implement proper exception amd error handling of server-side errors and return the appropriate response in such cases</w:t>
      </w:r>
      <w:r w:rsidRPr="00911076">
        <w:rPr>
          <w:sz w:val="20"/>
        </w:rPr>
        <w:t>.</w:t>
      </w:r>
    </w:p>
    <w:p w:rsidR="00C409BC" w:rsidRDefault="00C409BC" w:rsidP="00532327">
      <w:pPr>
        <w:rPr>
          <w:b/>
          <w:sz w:val="20"/>
          <w:u w:val="single"/>
        </w:rPr>
      </w:pPr>
    </w:p>
    <w:p w:rsidR="005D62A8" w:rsidRPr="00532327" w:rsidRDefault="00C409BC" w:rsidP="00DB4930">
      <w:pPr>
        <w:outlineLvl w:val="0"/>
        <w:rPr>
          <w:b/>
          <w:sz w:val="20"/>
          <w:u w:val="single"/>
        </w:rPr>
      </w:pPr>
      <w:r>
        <w:rPr>
          <w:b/>
          <w:sz w:val="20"/>
          <w:u w:val="single"/>
        </w:rPr>
        <w:t>Extra Credit (15</w:t>
      </w:r>
      <w:r w:rsidR="00532327" w:rsidRPr="00532327">
        <w:rPr>
          <w:b/>
          <w:sz w:val="20"/>
          <w:u w:val="single"/>
        </w:rPr>
        <w:t xml:space="preserve"> points)</w:t>
      </w:r>
    </w:p>
    <w:p w:rsidR="00532327" w:rsidRPr="00164DE9" w:rsidRDefault="00532327" w:rsidP="00164DE9">
      <w:pPr>
        <w:rPr>
          <w:sz w:val="20"/>
        </w:rPr>
      </w:pPr>
      <w:r w:rsidRPr="00164DE9">
        <w:rPr>
          <w:sz w:val="20"/>
        </w:rPr>
        <w:t>Provide a second servlet in the same application context that provides the following features:</w:t>
      </w:r>
    </w:p>
    <w:p w:rsidR="00532327" w:rsidRDefault="00C409BC" w:rsidP="00164DE9">
      <w:pPr>
        <w:pStyle w:val="ListParagraph"/>
        <w:numPr>
          <w:ilvl w:val="0"/>
          <w:numId w:val="16"/>
        </w:numPr>
        <w:rPr>
          <w:sz w:val="20"/>
        </w:rPr>
      </w:pPr>
      <w:r>
        <w:rPr>
          <w:sz w:val="20"/>
        </w:rPr>
        <w:t>(5) A GET request to</w:t>
      </w:r>
      <w:r w:rsidR="00164DE9">
        <w:rPr>
          <w:sz w:val="20"/>
        </w:rPr>
        <w:t xml:space="preserve"> http:/localhost[:port]</w:t>
      </w:r>
      <w:r w:rsidR="00DB4930">
        <w:rPr>
          <w:sz w:val="20"/>
        </w:rPr>
        <w:t>/lab1-asurite/</w:t>
      </w:r>
      <w:r w:rsidR="00164DE9">
        <w:rPr>
          <w:sz w:val="20"/>
        </w:rPr>
        <w:t>taskadmin returns the number of tasks in the data store as plain text</w:t>
      </w:r>
    </w:p>
    <w:p w:rsidR="00164DE9" w:rsidRDefault="00C409BC" w:rsidP="00164DE9">
      <w:pPr>
        <w:pStyle w:val="ListParagraph"/>
        <w:numPr>
          <w:ilvl w:val="0"/>
          <w:numId w:val="16"/>
        </w:numPr>
        <w:rPr>
          <w:sz w:val="20"/>
        </w:rPr>
      </w:pPr>
      <w:r>
        <w:rPr>
          <w:sz w:val="20"/>
        </w:rPr>
        <w:t>(10) A</w:t>
      </w:r>
      <w:r w:rsidR="00164DE9">
        <w:rPr>
          <w:sz w:val="20"/>
        </w:rPr>
        <w:t xml:space="preserve"> DELETE request to URL http:/localhost[:port]</w:t>
      </w:r>
      <w:r w:rsidR="00DB4930">
        <w:rPr>
          <w:sz w:val="20"/>
        </w:rPr>
        <w:t>/lab1-asurite/</w:t>
      </w:r>
      <w:r w:rsidR="00164DE9">
        <w:rPr>
          <w:sz w:val="20"/>
        </w:rPr>
        <w:t>taskadmin?task=</w:t>
      </w:r>
      <w:r w:rsidR="00164DE9">
        <w:rPr>
          <w:b/>
          <w:sz w:val="20"/>
        </w:rPr>
        <w:t>name</w:t>
      </w:r>
      <w:r w:rsidR="00164DE9">
        <w:rPr>
          <w:sz w:val="20"/>
        </w:rPr>
        <w:t xml:space="preserve"> removes the task from the data store if there is a task with the given </w:t>
      </w:r>
      <w:r w:rsidR="00164DE9">
        <w:rPr>
          <w:b/>
          <w:sz w:val="20"/>
        </w:rPr>
        <w:t>name</w:t>
      </w:r>
      <w:r w:rsidR="00164DE9">
        <w:rPr>
          <w:sz w:val="20"/>
        </w:rPr>
        <w:t>. No</w:t>
      </w:r>
      <w:r>
        <w:rPr>
          <w:sz w:val="20"/>
        </w:rPr>
        <w:t xml:space="preserve">te you do not have to provide an HTML web form for this. You must return a 200-level status code if the task has been removed, and a 404 if there is no such task. </w:t>
      </w:r>
    </w:p>
    <w:p w:rsidR="00C409BC" w:rsidRPr="00C409BC" w:rsidRDefault="00C409BC" w:rsidP="00C409BC">
      <w:pPr>
        <w:ind w:left="720"/>
        <w:rPr>
          <w:sz w:val="20"/>
        </w:rPr>
      </w:pPr>
      <w:r>
        <w:rPr>
          <w:sz w:val="20"/>
        </w:rPr>
        <w:t>Note: We mentioned DELETE in the HTTP lecture, but haven't gone over it in code. You will need to look at the servlet API to understand how to do this (though the method you are looking for whould be obvious to you).</w:t>
      </w:r>
    </w:p>
    <w:p w:rsidR="00D70C39" w:rsidRDefault="00D70C39" w:rsidP="005F608A">
      <w:pPr>
        <w:rPr>
          <w:i/>
          <w:sz w:val="20"/>
          <w:u w:val="single"/>
        </w:rPr>
      </w:pPr>
    </w:p>
    <w:p w:rsidR="005F608A" w:rsidRPr="00911076" w:rsidRDefault="00D70C39" w:rsidP="00DB4930">
      <w:pPr>
        <w:outlineLvl w:val="0"/>
        <w:rPr>
          <w:sz w:val="20"/>
        </w:rPr>
      </w:pPr>
      <w:r w:rsidRPr="00D70C39">
        <w:rPr>
          <w:b/>
          <w:i/>
          <w:sz w:val="20"/>
          <w:u w:val="single"/>
        </w:rPr>
        <w:t xml:space="preserve">Global </w:t>
      </w:r>
      <w:r w:rsidR="005F608A" w:rsidRPr="00D70C39">
        <w:rPr>
          <w:b/>
          <w:i/>
          <w:sz w:val="20"/>
          <w:u w:val="single"/>
        </w:rPr>
        <w:t>Constraints</w:t>
      </w:r>
      <w:r w:rsidR="005F608A" w:rsidRPr="00911076">
        <w:rPr>
          <w:sz w:val="20"/>
        </w:rPr>
        <w:t>:</w:t>
      </w:r>
    </w:p>
    <w:p w:rsidR="00CD410A" w:rsidRPr="00911076" w:rsidRDefault="00EE5776" w:rsidP="00D70C39">
      <w:pPr>
        <w:pStyle w:val="ListParagraph"/>
        <w:numPr>
          <w:ilvl w:val="0"/>
          <w:numId w:val="19"/>
        </w:numPr>
        <w:rPr>
          <w:sz w:val="20"/>
        </w:rPr>
      </w:pPr>
      <w:r w:rsidRPr="00911076">
        <w:rPr>
          <w:sz w:val="20"/>
        </w:rPr>
        <w:t xml:space="preserve">The context name should be </w:t>
      </w:r>
      <w:r w:rsidR="00CD410A" w:rsidRPr="00911076">
        <w:rPr>
          <w:sz w:val="20"/>
        </w:rPr>
        <w:t>/</w:t>
      </w:r>
      <w:r w:rsidRPr="00911076">
        <w:rPr>
          <w:sz w:val="20"/>
        </w:rPr>
        <w:t>l</w:t>
      </w:r>
      <w:r w:rsidR="00CD410A" w:rsidRPr="00911076">
        <w:rPr>
          <w:sz w:val="20"/>
        </w:rPr>
        <w:t>ab1</w:t>
      </w:r>
      <w:r w:rsidR="00C409BC">
        <w:rPr>
          <w:sz w:val="20"/>
        </w:rPr>
        <w:t>-asurite where asurite is your ASURITE id</w:t>
      </w:r>
      <w:r w:rsidRPr="00911076">
        <w:rPr>
          <w:sz w:val="20"/>
        </w:rPr>
        <w:t>.</w:t>
      </w:r>
      <w:r w:rsidR="00D70C39">
        <w:rPr>
          <w:sz w:val="20"/>
        </w:rPr>
        <w:t>Y</w:t>
      </w:r>
      <w:r w:rsidR="00D7100D">
        <w:rPr>
          <w:sz w:val="20"/>
        </w:rPr>
        <w:t xml:space="preserve">ou </w:t>
      </w:r>
      <w:r w:rsidR="00D70C39">
        <w:rPr>
          <w:sz w:val="20"/>
        </w:rPr>
        <w:t>must</w:t>
      </w:r>
      <w:r w:rsidR="00D7100D">
        <w:rPr>
          <w:sz w:val="20"/>
        </w:rPr>
        <w:t xml:space="preserve"> not hardcode </w:t>
      </w:r>
      <w:r w:rsidR="00D70C39">
        <w:rPr>
          <w:sz w:val="20"/>
        </w:rPr>
        <w:t>URLs to your server (e.g. localhost) anywhere in the code or HTML,</w:t>
      </w:r>
      <w:r w:rsidR="00CD410A" w:rsidRPr="00911076">
        <w:rPr>
          <w:sz w:val="20"/>
        </w:rPr>
        <w:t xml:space="preserve"> as you can get all of this information via the </w:t>
      </w:r>
      <w:r w:rsidR="00D7100D">
        <w:rPr>
          <w:sz w:val="20"/>
        </w:rPr>
        <w:t xml:space="preserve">servlet </w:t>
      </w:r>
      <w:r w:rsidR="00CD410A" w:rsidRPr="00911076">
        <w:rPr>
          <w:sz w:val="20"/>
        </w:rPr>
        <w:t>API.</w:t>
      </w:r>
    </w:p>
    <w:p w:rsidR="005F608A" w:rsidRPr="00911076" w:rsidRDefault="005F608A" w:rsidP="00D70C39">
      <w:pPr>
        <w:pStyle w:val="ListParagraph"/>
        <w:numPr>
          <w:ilvl w:val="0"/>
          <w:numId w:val="19"/>
        </w:numPr>
        <w:rPr>
          <w:sz w:val="20"/>
        </w:rPr>
      </w:pPr>
      <w:r w:rsidRPr="00911076">
        <w:rPr>
          <w:sz w:val="20"/>
        </w:rPr>
        <w:t>The HTML generated does not have to be fancy, just readable on the browser. This lab is not about aesthetics, it is about learning servlet structure.</w:t>
      </w:r>
      <w:r w:rsidR="00C409BC">
        <w:rPr>
          <w:sz w:val="20"/>
        </w:rPr>
        <w:t xml:space="preserve"> No Javascript for this lab. You may beautify with CSS if you really want to, but it has no bearing on your grade. No functionality may be implemented on the browser side via style elements, Javscript, or CSS.</w:t>
      </w:r>
    </w:p>
    <w:p w:rsidR="00BA5448" w:rsidRPr="00911076" w:rsidRDefault="007A5ABD" w:rsidP="00D70C39">
      <w:pPr>
        <w:pStyle w:val="ListParagraph"/>
        <w:numPr>
          <w:ilvl w:val="0"/>
          <w:numId w:val="19"/>
        </w:numPr>
        <w:rPr>
          <w:sz w:val="20"/>
        </w:rPr>
      </w:pPr>
      <w:r w:rsidRPr="00911076">
        <w:rPr>
          <w:sz w:val="20"/>
        </w:rPr>
        <w:t>For this task y</w:t>
      </w:r>
      <w:r w:rsidR="009F6E25" w:rsidRPr="00911076">
        <w:rPr>
          <w:sz w:val="20"/>
        </w:rPr>
        <w:t xml:space="preserve">ou are </w:t>
      </w:r>
      <w:r w:rsidRPr="00D70C39">
        <w:rPr>
          <w:i/>
          <w:sz w:val="20"/>
          <w:u w:val="single"/>
        </w:rPr>
        <w:t>not</w:t>
      </w:r>
      <w:r w:rsidR="009F6E25" w:rsidRPr="00911076">
        <w:rPr>
          <w:sz w:val="20"/>
        </w:rPr>
        <w:t>required to show it works on 2 separate Tomcats running behind an httpd server</w:t>
      </w:r>
      <w:r w:rsidRPr="00911076">
        <w:rPr>
          <w:sz w:val="20"/>
        </w:rPr>
        <w:t xml:space="preserve"> as per the class environment setup</w:t>
      </w:r>
      <w:r w:rsidR="009F6E25" w:rsidRPr="00911076">
        <w:rPr>
          <w:sz w:val="20"/>
        </w:rPr>
        <w:t>.</w:t>
      </w:r>
      <w:r w:rsidRPr="00911076">
        <w:rPr>
          <w:sz w:val="20"/>
        </w:rPr>
        <w:t>Demonstrating on one Tomcat instance directly is fine. Y</w:t>
      </w:r>
      <w:r w:rsidR="009F6E25" w:rsidRPr="00911076">
        <w:rPr>
          <w:sz w:val="20"/>
        </w:rPr>
        <w:t>ou are required (and always will be) to demonstrate thread-safe coding practices</w:t>
      </w:r>
      <w:r w:rsidR="00C409BC">
        <w:rPr>
          <w:sz w:val="20"/>
        </w:rPr>
        <w:t xml:space="preserve"> within that single Tomcat instance</w:t>
      </w:r>
      <w:r w:rsidR="009F6E25" w:rsidRPr="00911076">
        <w:rPr>
          <w:sz w:val="20"/>
        </w:rPr>
        <w:t>.</w:t>
      </w:r>
    </w:p>
    <w:p w:rsidR="00D42174" w:rsidRPr="00911076" w:rsidRDefault="00D42174" w:rsidP="00BA5448">
      <w:pPr>
        <w:rPr>
          <w:b/>
          <w:sz w:val="20"/>
          <w:u w:val="single"/>
        </w:rPr>
      </w:pPr>
    </w:p>
    <w:sectPr w:rsidR="00D42174" w:rsidRPr="00911076" w:rsidSect="00ED542E">
      <w:headerReference w:type="even" r:id="rId7"/>
      <w:footerReference w:type="first" r:id="rId8"/>
      <w:footnotePr>
        <w:numRestart w:val="eachSect"/>
      </w:footnotePr>
      <w:pgSz w:w="12240" w:h="15840" w:code="1"/>
      <w:pgMar w:top="720" w:right="720" w:bottom="720" w:left="720" w:header="576" w:footer="86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4ED5" w:rsidRDefault="008C4ED5">
      <w:r>
        <w:separator/>
      </w:r>
    </w:p>
    <w:p w:rsidR="008C4ED5" w:rsidRDefault="008C4ED5"/>
    <w:p w:rsidR="008C4ED5" w:rsidRDefault="008C4ED5"/>
    <w:p w:rsidR="008C4ED5" w:rsidRDefault="008C4ED5"/>
  </w:endnote>
  <w:endnote w:type="continuationSeparator" w:id="1">
    <w:p w:rsidR="008C4ED5" w:rsidRDefault="008C4ED5">
      <w:r>
        <w:continuationSeparator/>
      </w:r>
    </w:p>
    <w:p w:rsidR="008C4ED5" w:rsidRDefault="008C4ED5"/>
    <w:p w:rsidR="008C4ED5" w:rsidRDefault="008C4ED5"/>
    <w:p w:rsidR="008C4ED5" w:rsidRDefault="008C4ED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9BC" w:rsidRPr="00BE3456" w:rsidRDefault="00C409BC" w:rsidP="00BA5448">
    <w:pPr>
      <w:pStyle w:val="RUNNINGFOOTER"/>
      <w:widowControl/>
      <w:pBdr>
        <w:top w:val="single" w:sz="4" w:space="0" w:color="auto"/>
      </w:pBdr>
      <w:tabs>
        <w:tab w:val="center" w:pos="4500"/>
        <w:tab w:val="right" w:pos="9180"/>
        <w:tab w:val="right" w:pos="13234"/>
      </w:tabs>
      <w:rPr>
        <w:rFonts w:ascii="Helvetica-Narrow" w:hAnsi="Helvetica-Narrow"/>
        <w:i w:val="0"/>
        <w:iCs/>
        <w:sz w:val="18"/>
        <w:szCs w:val="18"/>
      </w:rPr>
    </w:pPr>
    <w:r w:rsidRPr="00BE3456">
      <w:rPr>
        <w:rFonts w:ascii="Helvetica-Narrow" w:hAnsi="Helvetica-Narrow"/>
        <w:i w:val="0"/>
        <w:iCs/>
        <w:sz w:val="18"/>
        <w:szCs w:val="18"/>
      </w:rPr>
      <w:tab/>
    </w:r>
    <w:r w:rsidRPr="00BE3456">
      <w:rPr>
        <w:rFonts w:cs="Arial"/>
        <w:b/>
        <w:i w:val="0"/>
        <w:iCs/>
        <w:smallCaps/>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4ED5" w:rsidRDefault="008C4ED5">
      <w:r>
        <w:separator/>
      </w:r>
    </w:p>
    <w:p w:rsidR="008C4ED5" w:rsidRDefault="008C4ED5"/>
    <w:p w:rsidR="008C4ED5" w:rsidRDefault="008C4ED5"/>
    <w:p w:rsidR="008C4ED5" w:rsidRDefault="008C4ED5"/>
  </w:footnote>
  <w:footnote w:type="continuationSeparator" w:id="1">
    <w:p w:rsidR="008C4ED5" w:rsidRDefault="008C4ED5">
      <w:r>
        <w:continuationSeparator/>
      </w:r>
    </w:p>
    <w:p w:rsidR="008C4ED5" w:rsidRDefault="008C4ED5"/>
    <w:p w:rsidR="008C4ED5" w:rsidRDefault="008C4ED5"/>
    <w:p w:rsidR="008C4ED5" w:rsidRDefault="008C4ED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9BC" w:rsidRDefault="00C409BC"/>
  <w:p w:rsidR="00C409BC" w:rsidRDefault="00C409BC"/>
  <w:p w:rsidR="00C409BC" w:rsidRDefault="00C409B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875A9"/>
    <w:multiLevelType w:val="hybridMultilevel"/>
    <w:tmpl w:val="44E67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F1F5A"/>
    <w:multiLevelType w:val="hybridMultilevel"/>
    <w:tmpl w:val="A8CAECD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C5D41"/>
    <w:multiLevelType w:val="multilevel"/>
    <w:tmpl w:val="D538669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F4C322C"/>
    <w:multiLevelType w:val="hybridMultilevel"/>
    <w:tmpl w:val="DFE4B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D4168"/>
    <w:multiLevelType w:val="multilevel"/>
    <w:tmpl w:val="B67C641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3B73A97"/>
    <w:multiLevelType w:val="hybridMultilevel"/>
    <w:tmpl w:val="09F8C2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483CFC"/>
    <w:multiLevelType w:val="hybridMultilevel"/>
    <w:tmpl w:val="B67C641C"/>
    <w:lvl w:ilvl="0" w:tplc="A1CEEC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3169DC"/>
    <w:multiLevelType w:val="hybridMultilevel"/>
    <w:tmpl w:val="D5386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F51B8F"/>
    <w:multiLevelType w:val="hybridMultilevel"/>
    <w:tmpl w:val="CEB8E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DE5275"/>
    <w:multiLevelType w:val="hybridMultilevel"/>
    <w:tmpl w:val="3CF4B8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E827769"/>
    <w:multiLevelType w:val="hybridMultilevel"/>
    <w:tmpl w:val="6F22F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AE6FB8"/>
    <w:multiLevelType w:val="hybridMultilevel"/>
    <w:tmpl w:val="DD3A9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7E73FD"/>
    <w:multiLevelType w:val="hybridMultilevel"/>
    <w:tmpl w:val="13D2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B00156"/>
    <w:multiLevelType w:val="hybridMultilevel"/>
    <w:tmpl w:val="B66E2896"/>
    <w:lvl w:ilvl="0" w:tplc="FFE450DE">
      <w:start w:val="1"/>
      <w:numFmt w:val="bullet"/>
      <w:lvlText w:val="-"/>
      <w:lvlJc w:val="left"/>
      <w:pPr>
        <w:ind w:left="420" w:hanging="360"/>
      </w:pPr>
      <w:rPr>
        <w:rFonts w:ascii="Times New Roman" w:eastAsia="Times New Roman" w:hAnsi="Times New Roman" w:cs="Times New Roman"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nsid w:val="70BF1EFE"/>
    <w:multiLevelType w:val="hybridMultilevel"/>
    <w:tmpl w:val="603085EA"/>
    <w:lvl w:ilvl="0" w:tplc="C24EC326">
      <w:start w:val="1"/>
      <w:numFmt w:val="bullet"/>
      <w:lvlText w:val=""/>
      <w:lvlJc w:val="left"/>
      <w:pPr>
        <w:tabs>
          <w:tab w:val="num" w:pos="720"/>
        </w:tabs>
        <w:ind w:left="64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2087461"/>
    <w:multiLevelType w:val="multilevel"/>
    <w:tmpl w:val="CEB8E6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4622D0E"/>
    <w:multiLevelType w:val="hybridMultilevel"/>
    <w:tmpl w:val="49DCD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6806FB"/>
    <w:multiLevelType w:val="hybridMultilevel"/>
    <w:tmpl w:val="F0325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A32E11"/>
    <w:multiLevelType w:val="hybridMultilevel"/>
    <w:tmpl w:val="4E9A0448"/>
    <w:lvl w:ilvl="0" w:tplc="FD400C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4"/>
  </w:num>
  <w:num w:numId="4">
    <w:abstractNumId w:val="18"/>
  </w:num>
  <w:num w:numId="5">
    <w:abstractNumId w:val="8"/>
  </w:num>
  <w:num w:numId="6">
    <w:abstractNumId w:val="7"/>
  </w:num>
  <w:num w:numId="7">
    <w:abstractNumId w:val="13"/>
  </w:num>
  <w:num w:numId="8">
    <w:abstractNumId w:val="11"/>
  </w:num>
  <w:num w:numId="9">
    <w:abstractNumId w:val="0"/>
  </w:num>
  <w:num w:numId="10">
    <w:abstractNumId w:val="3"/>
  </w:num>
  <w:num w:numId="11">
    <w:abstractNumId w:val="1"/>
  </w:num>
  <w:num w:numId="12">
    <w:abstractNumId w:val="5"/>
  </w:num>
  <w:num w:numId="13">
    <w:abstractNumId w:val="15"/>
  </w:num>
  <w:num w:numId="14">
    <w:abstractNumId w:val="17"/>
  </w:num>
  <w:num w:numId="15">
    <w:abstractNumId w:val="12"/>
  </w:num>
  <w:num w:numId="16">
    <w:abstractNumId w:val="16"/>
  </w:num>
  <w:num w:numId="17">
    <w:abstractNumId w:val="9"/>
  </w:num>
  <w:num w:numId="18">
    <w:abstractNumId w:val="2"/>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intFractionalCharacterWidth/>
  <w:hideGrammaticalErrors/>
  <w:activeWritingStyle w:appName="MSWord" w:lang="en-US" w:vendorID="8" w:dllVersion="513" w:checkStyle="1"/>
  <w:attachedTemplate r:id="rId1"/>
  <w:defaultTabStop w:val="576"/>
  <w:doNotHyphenateCaps/>
  <w:displayHorizontalDrawingGridEvery w:val="0"/>
  <w:displayVerticalDrawingGridEvery w:val="0"/>
  <w:doNotUseMarginsForDrawingGridOrigin/>
  <w:doNotShadeFormData/>
  <w:noPunctuationKerning/>
  <w:characterSpacingControl w:val="doNotCompress"/>
  <w:hdrShapeDefaults>
    <o:shapedefaults v:ext="edit" spidmax="8194">
      <o:colormru v:ext="edit" colors="#ddd,silver"/>
      <o:colormenu v:ext="edit" fillcolor="silver" strokecolor="black"/>
    </o:shapedefaults>
  </w:hdrShapeDefaults>
  <w:footnotePr>
    <w:numRestart w:val="eachSect"/>
    <w:footnote w:id="0"/>
    <w:footnote w:id="1"/>
  </w:footnotePr>
  <w:endnotePr>
    <w:endnote w:id="0"/>
    <w:endnote w:id="1"/>
  </w:endnotePr>
  <w:compat/>
  <w:rsids>
    <w:rsidRoot w:val="00132C84"/>
    <w:rsid w:val="00036807"/>
    <w:rsid w:val="00092E35"/>
    <w:rsid w:val="000C5D93"/>
    <w:rsid w:val="000F0048"/>
    <w:rsid w:val="00132C84"/>
    <w:rsid w:val="001405F1"/>
    <w:rsid w:val="00154D1C"/>
    <w:rsid w:val="00164DE9"/>
    <w:rsid w:val="00165DAD"/>
    <w:rsid w:val="00210A24"/>
    <w:rsid w:val="00260FD1"/>
    <w:rsid w:val="002F6792"/>
    <w:rsid w:val="0037349A"/>
    <w:rsid w:val="003940DD"/>
    <w:rsid w:val="003C1E82"/>
    <w:rsid w:val="003D33DE"/>
    <w:rsid w:val="004F2B33"/>
    <w:rsid w:val="004F6B96"/>
    <w:rsid w:val="00532327"/>
    <w:rsid w:val="00557314"/>
    <w:rsid w:val="005D62A8"/>
    <w:rsid w:val="005F608A"/>
    <w:rsid w:val="006721B1"/>
    <w:rsid w:val="006B2EC9"/>
    <w:rsid w:val="007A3586"/>
    <w:rsid w:val="007A5ABD"/>
    <w:rsid w:val="008045A4"/>
    <w:rsid w:val="00805A0C"/>
    <w:rsid w:val="0080785C"/>
    <w:rsid w:val="008667CC"/>
    <w:rsid w:val="008C4ED5"/>
    <w:rsid w:val="008F5F5C"/>
    <w:rsid w:val="00911076"/>
    <w:rsid w:val="00960B6E"/>
    <w:rsid w:val="009D4303"/>
    <w:rsid w:val="009F6E25"/>
    <w:rsid w:val="00A01536"/>
    <w:rsid w:val="00B23D87"/>
    <w:rsid w:val="00B303BE"/>
    <w:rsid w:val="00B82DC4"/>
    <w:rsid w:val="00BA5448"/>
    <w:rsid w:val="00BB028E"/>
    <w:rsid w:val="00BE3BE1"/>
    <w:rsid w:val="00BE7F5D"/>
    <w:rsid w:val="00C409BC"/>
    <w:rsid w:val="00CD410A"/>
    <w:rsid w:val="00D0297A"/>
    <w:rsid w:val="00D42174"/>
    <w:rsid w:val="00D70C39"/>
    <w:rsid w:val="00D7100D"/>
    <w:rsid w:val="00D91202"/>
    <w:rsid w:val="00DB4930"/>
    <w:rsid w:val="00DC69F8"/>
    <w:rsid w:val="00E45026"/>
    <w:rsid w:val="00E7278B"/>
    <w:rsid w:val="00E74FFC"/>
    <w:rsid w:val="00EC445B"/>
    <w:rsid w:val="00ED542E"/>
    <w:rsid w:val="00EE5776"/>
    <w:rsid w:val="00F1274C"/>
    <w:rsid w:val="00F40054"/>
    <w:rsid w:val="00FB1E6E"/>
    <w:rsid w:val="00FC4B5C"/>
    <w:rsid w:val="00FE488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colormru v:ext="edit" colors="#ddd,silver"/>
      <o:colormenu v:ext="edit" fillcolor="silver" strokecolor="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rsid w:val="008667CC"/>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rsid w:val="008667CC"/>
    <w:pPr>
      <w:keepNext/>
      <w:keepLines/>
      <w:spacing w:before="240" w:line="240" w:lineRule="atLeast"/>
      <w:ind w:left="432" w:hanging="432"/>
      <w:outlineLvl w:val="1"/>
    </w:pPr>
    <w:rPr>
      <w:rFonts w:ascii="Times New Roman" w:hAnsi="Times New Roman"/>
      <w:b/>
      <w:sz w:val="24"/>
    </w:rPr>
  </w:style>
  <w:style w:type="paragraph" w:styleId="Heading3">
    <w:name w:val="heading 3"/>
    <w:qFormat/>
    <w:rsid w:val="008667CC"/>
    <w:pPr>
      <w:keepNext/>
      <w:keepLines/>
      <w:spacing w:before="240" w:line="240" w:lineRule="atLeast"/>
      <w:ind w:left="432" w:hanging="432"/>
      <w:outlineLvl w:val="2"/>
    </w:pPr>
    <w:rPr>
      <w:rFonts w:ascii="Times New Roman" w:hAnsi="Times New Roman"/>
      <w:b/>
      <w:sz w:val="24"/>
    </w:rPr>
  </w:style>
  <w:style w:type="paragraph" w:styleId="Heading4">
    <w:name w:val="heading 4"/>
    <w:qFormat/>
    <w:rsid w:val="008667CC"/>
    <w:pPr>
      <w:keepNext/>
      <w:keepLines/>
      <w:spacing w:before="240" w:line="240" w:lineRule="atLeast"/>
      <w:ind w:left="432" w:hanging="432"/>
      <w:outlineLvl w:val="3"/>
    </w:pPr>
    <w:rPr>
      <w:rFonts w:ascii="Times New Roman" w:hAnsi="Times New Roman"/>
      <w:b/>
      <w:sz w:val="24"/>
    </w:rPr>
  </w:style>
  <w:style w:type="paragraph" w:styleId="Heading5">
    <w:name w:val="heading 5"/>
    <w:qFormat/>
    <w:rsid w:val="008667CC"/>
    <w:pPr>
      <w:keepNext/>
      <w:keepLines/>
      <w:spacing w:before="240" w:line="240" w:lineRule="atLeast"/>
      <w:ind w:left="432" w:hanging="432"/>
      <w:outlineLvl w:val="4"/>
    </w:pPr>
    <w:rPr>
      <w:rFonts w:ascii="Times New Roman" w:hAnsi="Times New Roman"/>
      <w:b/>
      <w:sz w:val="24"/>
    </w:rPr>
  </w:style>
  <w:style w:type="paragraph" w:styleId="Heading6">
    <w:name w:val="heading 6"/>
    <w:qFormat/>
    <w:rsid w:val="008667CC"/>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rsid w:val="008667CC"/>
  </w:style>
  <w:style w:type="paragraph" w:styleId="Footer">
    <w:name w:val="footer"/>
    <w:basedOn w:val="Normal"/>
    <w:rsid w:val="008667CC"/>
    <w:pPr>
      <w:tabs>
        <w:tab w:val="center" w:pos="4320"/>
        <w:tab w:val="right" w:pos="8640"/>
      </w:tabs>
    </w:pPr>
  </w:style>
  <w:style w:type="paragraph" w:styleId="Header">
    <w:name w:val="header"/>
    <w:basedOn w:val="Normal"/>
    <w:rsid w:val="008667CC"/>
    <w:pPr>
      <w:tabs>
        <w:tab w:val="center" w:pos="4320"/>
        <w:tab w:val="right" w:pos="8640"/>
      </w:tabs>
    </w:pPr>
  </w:style>
  <w:style w:type="paragraph" w:styleId="NormalIndent">
    <w:name w:val="Normal Indent"/>
    <w:basedOn w:val="Normal"/>
    <w:rsid w:val="008667CC"/>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rsid w:val="008667CC"/>
    <w:pPr>
      <w:spacing w:line="240" w:lineRule="atLeast"/>
    </w:pPr>
    <w:rPr>
      <w:rFonts w:ascii="Times New Roman" w:hAnsi="Times New Roman"/>
      <w:b/>
      <w:sz w:val="24"/>
    </w:rPr>
  </w:style>
  <w:style w:type="paragraph" w:customStyle="1" w:styleId="RF">
    <w:name w:val="RF"/>
    <w:rsid w:val="008667CC"/>
    <w:pPr>
      <w:spacing w:line="240" w:lineRule="atLeast"/>
      <w:jc w:val="center"/>
    </w:pPr>
    <w:rPr>
      <w:rFonts w:ascii="Times New Roman" w:hAnsi="Times New Roman"/>
      <w:sz w:val="24"/>
    </w:rPr>
  </w:style>
  <w:style w:type="paragraph" w:customStyle="1" w:styleId="T1">
    <w:name w:val="T1"/>
    <w:rsid w:val="008667CC"/>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rsid w:val="008667CC"/>
    <w:pPr>
      <w:keepLines/>
      <w:spacing w:before="480" w:line="240" w:lineRule="atLeast"/>
    </w:pPr>
    <w:rPr>
      <w:rFonts w:ascii="Times New Roman" w:hAnsi="Times New Roman"/>
      <w:sz w:val="24"/>
    </w:rPr>
  </w:style>
  <w:style w:type="paragraph" w:customStyle="1" w:styleId="C1">
    <w:name w:val="C1"/>
    <w:basedOn w:val="C4"/>
    <w:rsid w:val="008667CC"/>
    <w:pPr>
      <w:ind w:left="0"/>
    </w:pPr>
  </w:style>
  <w:style w:type="paragraph" w:customStyle="1" w:styleId="C2">
    <w:name w:val="C2"/>
    <w:basedOn w:val="C1"/>
    <w:rsid w:val="008667CC"/>
    <w:pPr>
      <w:ind w:left="576"/>
    </w:pPr>
  </w:style>
  <w:style w:type="paragraph" w:customStyle="1" w:styleId="C3">
    <w:name w:val="C3"/>
    <w:basedOn w:val="C2"/>
    <w:rsid w:val="008667CC"/>
    <w:pPr>
      <w:ind w:left="1152"/>
    </w:pPr>
  </w:style>
  <w:style w:type="paragraph" w:customStyle="1" w:styleId="C5">
    <w:name w:val="C5"/>
    <w:basedOn w:val="C3"/>
    <w:rsid w:val="008667CC"/>
    <w:pPr>
      <w:ind w:left="2304"/>
    </w:pPr>
  </w:style>
  <w:style w:type="paragraph" w:customStyle="1" w:styleId="C6">
    <w:name w:val="C6"/>
    <w:basedOn w:val="C5"/>
    <w:rsid w:val="008667CC"/>
    <w:pPr>
      <w:ind w:left="2880"/>
    </w:pPr>
  </w:style>
  <w:style w:type="character" w:styleId="PageNumber">
    <w:name w:val="page number"/>
    <w:basedOn w:val="DefaultParagraphFont"/>
    <w:rsid w:val="008667CC"/>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basedOn w:val="DefaultParagraphFont"/>
    <w:link w:val="Code"/>
    <w:rsid w:val="00296A04"/>
    <w:rPr>
      <w:rFonts w:ascii="Courier New" w:hAnsi="Courier New"/>
      <w:sz w:val="18"/>
      <w:szCs w:val="18"/>
      <w:lang w:val="en-US" w:eastAsia="en-US" w:bidi="ar-SA"/>
    </w:rPr>
  </w:style>
  <w:style w:type="character" w:styleId="Hyperlink">
    <w:name w:val="Hyperlink"/>
    <w:basedOn w:val="DefaultParagraphFont"/>
    <w:rsid w:val="001405F1"/>
    <w:rPr>
      <w:color w:val="0000FF" w:themeColor="hyperlink"/>
      <w:u w:val="single"/>
    </w:rPr>
  </w:style>
  <w:style w:type="paragraph" w:styleId="ListParagraph">
    <w:name w:val="List Paragraph"/>
    <w:basedOn w:val="Normal"/>
    <w:uiPriority w:val="34"/>
    <w:qFormat/>
    <w:rsid w:val="00805A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rsid w:val="008667CC"/>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rsid w:val="008667CC"/>
    <w:pPr>
      <w:keepNext/>
      <w:keepLines/>
      <w:spacing w:before="240" w:line="240" w:lineRule="atLeast"/>
      <w:ind w:left="432" w:hanging="432"/>
      <w:outlineLvl w:val="1"/>
    </w:pPr>
    <w:rPr>
      <w:rFonts w:ascii="Times New Roman" w:hAnsi="Times New Roman"/>
      <w:b/>
      <w:sz w:val="24"/>
    </w:rPr>
  </w:style>
  <w:style w:type="paragraph" w:styleId="Heading3">
    <w:name w:val="heading 3"/>
    <w:qFormat/>
    <w:rsid w:val="008667CC"/>
    <w:pPr>
      <w:keepNext/>
      <w:keepLines/>
      <w:spacing w:before="240" w:line="240" w:lineRule="atLeast"/>
      <w:ind w:left="432" w:hanging="432"/>
      <w:outlineLvl w:val="2"/>
    </w:pPr>
    <w:rPr>
      <w:rFonts w:ascii="Times New Roman" w:hAnsi="Times New Roman"/>
      <w:b/>
      <w:sz w:val="24"/>
    </w:rPr>
  </w:style>
  <w:style w:type="paragraph" w:styleId="Heading4">
    <w:name w:val="heading 4"/>
    <w:qFormat/>
    <w:rsid w:val="008667CC"/>
    <w:pPr>
      <w:keepNext/>
      <w:keepLines/>
      <w:spacing w:before="240" w:line="240" w:lineRule="atLeast"/>
      <w:ind w:left="432" w:hanging="432"/>
      <w:outlineLvl w:val="3"/>
    </w:pPr>
    <w:rPr>
      <w:rFonts w:ascii="Times New Roman" w:hAnsi="Times New Roman"/>
      <w:b/>
      <w:sz w:val="24"/>
    </w:rPr>
  </w:style>
  <w:style w:type="paragraph" w:styleId="Heading5">
    <w:name w:val="heading 5"/>
    <w:qFormat/>
    <w:rsid w:val="008667CC"/>
    <w:pPr>
      <w:keepNext/>
      <w:keepLines/>
      <w:spacing w:before="240" w:line="240" w:lineRule="atLeast"/>
      <w:ind w:left="432" w:hanging="432"/>
      <w:outlineLvl w:val="4"/>
    </w:pPr>
    <w:rPr>
      <w:rFonts w:ascii="Times New Roman" w:hAnsi="Times New Roman"/>
      <w:b/>
      <w:sz w:val="24"/>
    </w:rPr>
  </w:style>
  <w:style w:type="paragraph" w:styleId="Heading6">
    <w:name w:val="heading 6"/>
    <w:qFormat/>
    <w:rsid w:val="008667CC"/>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rsid w:val="008667CC"/>
  </w:style>
  <w:style w:type="paragraph" w:styleId="Footer">
    <w:name w:val="footer"/>
    <w:basedOn w:val="Normal"/>
    <w:rsid w:val="008667CC"/>
    <w:pPr>
      <w:tabs>
        <w:tab w:val="center" w:pos="4320"/>
        <w:tab w:val="right" w:pos="8640"/>
      </w:tabs>
    </w:pPr>
  </w:style>
  <w:style w:type="paragraph" w:styleId="Header">
    <w:name w:val="header"/>
    <w:basedOn w:val="Normal"/>
    <w:rsid w:val="008667CC"/>
    <w:pPr>
      <w:tabs>
        <w:tab w:val="center" w:pos="4320"/>
        <w:tab w:val="right" w:pos="8640"/>
      </w:tabs>
    </w:pPr>
  </w:style>
  <w:style w:type="paragraph" w:styleId="NormalIndent">
    <w:name w:val="Normal Indent"/>
    <w:basedOn w:val="Normal"/>
    <w:rsid w:val="008667CC"/>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rsid w:val="008667CC"/>
    <w:pPr>
      <w:spacing w:line="240" w:lineRule="atLeast"/>
    </w:pPr>
    <w:rPr>
      <w:rFonts w:ascii="Times New Roman" w:hAnsi="Times New Roman"/>
      <w:b/>
      <w:sz w:val="24"/>
    </w:rPr>
  </w:style>
  <w:style w:type="paragraph" w:customStyle="1" w:styleId="RF">
    <w:name w:val="RF"/>
    <w:rsid w:val="008667CC"/>
    <w:pPr>
      <w:spacing w:line="240" w:lineRule="atLeast"/>
      <w:jc w:val="center"/>
    </w:pPr>
    <w:rPr>
      <w:rFonts w:ascii="Times New Roman" w:hAnsi="Times New Roman"/>
      <w:sz w:val="24"/>
    </w:rPr>
  </w:style>
  <w:style w:type="paragraph" w:customStyle="1" w:styleId="T1">
    <w:name w:val="T1"/>
    <w:rsid w:val="008667CC"/>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rsid w:val="008667CC"/>
    <w:pPr>
      <w:keepLines/>
      <w:spacing w:before="480" w:line="240" w:lineRule="atLeast"/>
    </w:pPr>
    <w:rPr>
      <w:rFonts w:ascii="Times New Roman" w:hAnsi="Times New Roman"/>
      <w:sz w:val="24"/>
    </w:rPr>
  </w:style>
  <w:style w:type="paragraph" w:customStyle="1" w:styleId="C1">
    <w:name w:val="C1"/>
    <w:basedOn w:val="C4"/>
    <w:rsid w:val="008667CC"/>
    <w:pPr>
      <w:ind w:left="0"/>
    </w:pPr>
  </w:style>
  <w:style w:type="paragraph" w:customStyle="1" w:styleId="C2">
    <w:name w:val="C2"/>
    <w:basedOn w:val="C1"/>
    <w:rsid w:val="008667CC"/>
    <w:pPr>
      <w:ind w:left="576"/>
    </w:pPr>
  </w:style>
  <w:style w:type="paragraph" w:customStyle="1" w:styleId="C3">
    <w:name w:val="C3"/>
    <w:basedOn w:val="C2"/>
    <w:rsid w:val="008667CC"/>
    <w:pPr>
      <w:ind w:left="1152"/>
    </w:pPr>
  </w:style>
  <w:style w:type="paragraph" w:customStyle="1" w:styleId="C5">
    <w:name w:val="C5"/>
    <w:basedOn w:val="C3"/>
    <w:rsid w:val="008667CC"/>
    <w:pPr>
      <w:ind w:left="2304"/>
    </w:pPr>
  </w:style>
  <w:style w:type="paragraph" w:customStyle="1" w:styleId="C6">
    <w:name w:val="C6"/>
    <w:basedOn w:val="C5"/>
    <w:rsid w:val="008667CC"/>
    <w:pPr>
      <w:ind w:left="2880"/>
    </w:pPr>
  </w:style>
  <w:style w:type="character" w:styleId="PageNumber">
    <w:name w:val="page number"/>
    <w:basedOn w:val="DefaultParagraphFont"/>
    <w:rsid w:val="008667CC"/>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basedOn w:val="DefaultParagraphFont"/>
    <w:link w:val="Code"/>
    <w:rsid w:val="00296A04"/>
    <w:rPr>
      <w:rFonts w:ascii="Courier New" w:hAnsi="Courier New"/>
      <w:sz w:val="18"/>
      <w:szCs w:val="18"/>
      <w:lang w:val="en-US" w:eastAsia="en-US" w:bidi="ar-SA"/>
    </w:rPr>
  </w:style>
  <w:style w:type="character" w:styleId="Hyperlink">
    <w:name w:val="Hyperlink"/>
    <w:basedOn w:val="DefaultParagraphFont"/>
    <w:rsid w:val="001405F1"/>
    <w:rPr>
      <w:color w:val="0000FF" w:themeColor="hyperlink"/>
      <w:u w:val="single"/>
    </w:rPr>
  </w:style>
  <w:style w:type="paragraph" w:styleId="ListParagraph">
    <w:name w:val="List Paragraph"/>
    <w:basedOn w:val="Normal"/>
    <w:uiPriority w:val="34"/>
    <w:qFormat/>
    <w:rsid w:val="00805A0C"/>
    <w:pPr>
      <w:ind w:left="720"/>
      <w:contextualSpacing/>
    </w:p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My%20Templates\Mi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Misc</Template>
  <TotalTime>1368</TotalTime>
  <Pages>1</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MS-UML - Lab Solution Template</vt:lpstr>
    </vt:vector>
  </TitlesOfParts>
  <Company> </Company>
  <LinksUpToDate>false</LinksUpToDate>
  <CharactersWithSpaces>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MS-UML - Lab Solution Template</dc:title>
  <dc:subject/>
  <dc:creator>Terry Mellon</dc:creator>
  <cp:keywords/>
  <dc:description/>
  <cp:lastModifiedBy>Windows User</cp:lastModifiedBy>
  <cp:revision>10</cp:revision>
  <cp:lastPrinted>2014-02-11T05:03:00Z</cp:lastPrinted>
  <dcterms:created xsi:type="dcterms:W3CDTF">2018-03-08T05:21:00Z</dcterms:created>
  <dcterms:modified xsi:type="dcterms:W3CDTF">2018-03-18T06:54:00Z</dcterms:modified>
</cp:coreProperties>
</file>